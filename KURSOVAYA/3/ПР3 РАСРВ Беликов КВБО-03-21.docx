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862D" w14:textId="77777777" w:rsidR="00A22CF1" w:rsidRDefault="008B070B" w:rsidP="007271DF">
      <w:pPr>
        <w:pStyle w:val="af1"/>
      </w:pPr>
      <w:r>
        <w:rPr>
          <w:noProof/>
        </w:rPr>
        <w:drawing>
          <wp:inline distT="0" distB="0" distL="0" distR="0" wp14:anchorId="0789F689" wp14:editId="52C38AA2">
            <wp:extent cx="912586" cy="1007999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86" cy="100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67FB" w14:textId="77777777" w:rsidR="00B52108" w:rsidRDefault="00A22CF1" w:rsidP="00E46017">
      <w:pPr>
        <w:pStyle w:val="af1"/>
        <w:spacing w:line="240" w:lineRule="auto"/>
      </w:pPr>
      <w:r>
        <w:t>МИНОБРНАУКИ РОССИИ</w:t>
      </w:r>
    </w:p>
    <w:p w14:paraId="5257D6C8" w14:textId="77777777" w:rsidR="00A22CF1" w:rsidRDefault="00A22CF1" w:rsidP="00E46017">
      <w:pPr>
        <w:pStyle w:val="af1"/>
        <w:spacing w:line="240" w:lineRule="auto"/>
      </w:pPr>
      <w:r>
        <w:t>Федеральное государственное бюджетное образовательное учреждение высшего образования</w:t>
      </w:r>
    </w:p>
    <w:p w14:paraId="0ED7A541" w14:textId="77777777" w:rsidR="00A22CF1" w:rsidRPr="00A22CF1" w:rsidRDefault="00A22CF1" w:rsidP="00E46017">
      <w:pPr>
        <w:pStyle w:val="af1"/>
        <w:rPr>
          <w:b/>
          <w:bCs/>
        </w:rPr>
      </w:pPr>
      <w:r w:rsidRPr="00A22CF1">
        <w:rPr>
          <w:b/>
          <w:bCs/>
        </w:rPr>
        <w:t xml:space="preserve">«МИРЭА </w:t>
      </w:r>
      <w:r w:rsidR="003C0E47">
        <w:rPr>
          <w:b/>
          <w:bCs/>
        </w:rPr>
        <w:t>—</w:t>
      </w:r>
      <w:r w:rsidRPr="00A22CF1">
        <w:rPr>
          <w:b/>
          <w:bCs/>
        </w:rPr>
        <w:t xml:space="preserve"> Российский технологический университет»</w:t>
      </w:r>
    </w:p>
    <w:p w14:paraId="01EB65FD" w14:textId="77777777" w:rsidR="00A22CF1" w:rsidRDefault="00A22CF1" w:rsidP="007271DF">
      <w:pPr>
        <w:pStyle w:val="af1"/>
        <w:rPr>
          <w:b/>
          <w:bCs/>
        </w:rPr>
      </w:pPr>
      <w:r w:rsidRPr="00A22CF1">
        <w:rPr>
          <w:b/>
          <w:bCs/>
        </w:rPr>
        <w:t>РТУ МИРЭА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4F5385" w14:paraId="27860E40" w14:textId="77777777" w:rsidTr="007432AD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B4574E" w14:textId="77777777" w:rsidR="004F5385" w:rsidRDefault="004F5385" w:rsidP="007271DF">
            <w:pPr>
              <w:pStyle w:val="af1"/>
              <w:spacing w:line="240" w:lineRule="auto"/>
            </w:pPr>
            <w:r w:rsidRPr="004F5385">
              <w:rPr>
                <w:sz w:val="24"/>
                <w:szCs w:val="20"/>
              </w:rPr>
              <w:t>Институт искусственного интеллекта</w:t>
            </w:r>
          </w:p>
        </w:tc>
      </w:tr>
      <w:tr w:rsidR="004F5385" w14:paraId="3874DBF6" w14:textId="77777777" w:rsidTr="007432AD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D7F98" w14:textId="77777777" w:rsidR="004F5385" w:rsidRPr="00CB2325" w:rsidRDefault="004F5385" w:rsidP="007271DF">
            <w:pPr>
              <w:pStyle w:val="af1"/>
              <w:rPr>
                <w:sz w:val="16"/>
                <w:szCs w:val="12"/>
              </w:rPr>
            </w:pPr>
            <w:r w:rsidRPr="00CB2325">
              <w:rPr>
                <w:sz w:val="16"/>
                <w:szCs w:val="12"/>
              </w:rPr>
              <w:t>(наименование института, филиала)</w:t>
            </w:r>
          </w:p>
        </w:tc>
      </w:tr>
      <w:tr w:rsidR="004F5385" w14:paraId="5A3082C5" w14:textId="77777777" w:rsidTr="007432AD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3BDD" w14:textId="77777777" w:rsidR="004F5385" w:rsidRDefault="004F5385" w:rsidP="007271DF">
            <w:pPr>
              <w:pStyle w:val="af1"/>
              <w:spacing w:line="240" w:lineRule="auto"/>
            </w:pPr>
            <w:r w:rsidRPr="004F5385">
              <w:rPr>
                <w:sz w:val="24"/>
                <w:szCs w:val="20"/>
              </w:rPr>
              <w:t>Кафедра промышленной информатики</w:t>
            </w:r>
          </w:p>
        </w:tc>
      </w:tr>
      <w:tr w:rsidR="004F5385" w14:paraId="6656C6A7" w14:textId="77777777" w:rsidTr="007432AD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5B894" w14:textId="77777777" w:rsidR="004F5385" w:rsidRPr="00CB2325" w:rsidRDefault="004F5385" w:rsidP="007271DF">
            <w:pPr>
              <w:pStyle w:val="af1"/>
              <w:rPr>
                <w:sz w:val="16"/>
                <w:szCs w:val="12"/>
              </w:rPr>
            </w:pPr>
            <w:r w:rsidRPr="00CB2325">
              <w:rPr>
                <w:sz w:val="16"/>
                <w:szCs w:val="12"/>
              </w:rPr>
              <w:t>(наименование кафедры)</w:t>
            </w:r>
          </w:p>
        </w:tc>
      </w:tr>
    </w:tbl>
    <w:p w14:paraId="2A0FDA0C" w14:textId="77777777" w:rsidR="004F5385" w:rsidRDefault="004F5385" w:rsidP="007271DF">
      <w:pPr>
        <w:pStyle w:val="af1"/>
      </w:pPr>
    </w:p>
    <w:p w14:paraId="3D2CCEFC" w14:textId="77777777" w:rsidR="00BA52C3" w:rsidRPr="004F5385" w:rsidRDefault="00BA52C3" w:rsidP="007271DF">
      <w:pPr>
        <w:pStyle w:val="af1"/>
      </w:pPr>
    </w:p>
    <w:p w14:paraId="7B0D5E1A" w14:textId="384D6CE1" w:rsidR="00557996" w:rsidRPr="00131FA7" w:rsidRDefault="001C6BD7" w:rsidP="00E46017">
      <w:pPr>
        <w:pStyle w:val="af1"/>
        <w:spacing w:line="240" w:lineRule="auto"/>
        <w:rPr>
          <w:b/>
          <w:bCs/>
        </w:rPr>
      </w:pPr>
      <w:r>
        <w:rPr>
          <w:b/>
          <w:bCs/>
        </w:rPr>
        <w:t xml:space="preserve">ОТЧЁТ ПО </w:t>
      </w:r>
      <w:r w:rsidR="00557996" w:rsidRPr="009356D8">
        <w:rPr>
          <w:b/>
          <w:bCs/>
        </w:rPr>
        <w:t>ПРАКТИЧЕСК</w:t>
      </w:r>
      <w:r>
        <w:rPr>
          <w:b/>
          <w:bCs/>
        </w:rPr>
        <w:t>ОЙ</w:t>
      </w:r>
      <w:r w:rsidR="00557996" w:rsidRPr="009356D8">
        <w:rPr>
          <w:b/>
          <w:bCs/>
        </w:rPr>
        <w:t xml:space="preserve"> РАБОТ</w:t>
      </w:r>
      <w:r>
        <w:rPr>
          <w:b/>
          <w:bCs/>
        </w:rPr>
        <w:t>Е</w:t>
      </w:r>
      <w:r w:rsidR="00A90AED">
        <w:rPr>
          <w:b/>
          <w:bCs/>
        </w:rPr>
        <w:t xml:space="preserve"> №</w:t>
      </w:r>
      <w:r w:rsidR="00131FA7">
        <w:rPr>
          <w:b/>
          <w:bCs/>
        </w:rPr>
        <w:t>3</w:t>
      </w:r>
    </w:p>
    <w:p w14:paraId="4AE0135D" w14:textId="3F92688B" w:rsidR="00557996" w:rsidRDefault="00557996" w:rsidP="007271DF">
      <w:pPr>
        <w:pStyle w:val="af1"/>
      </w:pPr>
      <w:r>
        <w:t>по дисциплине</w:t>
      </w:r>
      <w:r w:rsidR="009356D8">
        <w:t xml:space="preserve"> «</w:t>
      </w:r>
      <w:bookmarkStart w:id="0" w:name="_Hlk194679534"/>
      <w:r w:rsidR="00385715">
        <w:t>Разработка автоматизированных систем реального времени</w:t>
      </w:r>
      <w:bookmarkEnd w:id="0"/>
      <w:r w:rsidR="009356D8">
        <w:t>»</w:t>
      </w:r>
    </w:p>
    <w:p w14:paraId="1153C3CF" w14:textId="5F3672C8" w:rsidR="009356D8" w:rsidRDefault="009356D8" w:rsidP="007271DF">
      <w:pPr>
        <w:pStyle w:val="af1"/>
      </w:pPr>
      <w:r w:rsidRPr="00D572C9">
        <w:t>Тема:</w:t>
      </w:r>
      <w:r w:rsidRPr="009356D8">
        <w:t xml:space="preserve"> «</w:t>
      </w:r>
      <w:r w:rsidR="001E7D29" w:rsidRPr="001E7D29">
        <w:t>Разработка автоматизированной системы мон</w:t>
      </w:r>
      <w:r w:rsidR="00650B4C">
        <w:t>и</w:t>
      </w:r>
      <w:r w:rsidR="001E7D29" w:rsidRPr="001E7D29">
        <w:t>торинга параметров производства кабельной продукции в реальном времени</w:t>
      </w:r>
      <w:r w:rsidRPr="009356D8">
        <w:t>»</w:t>
      </w:r>
    </w:p>
    <w:p w14:paraId="558B9AB0" w14:textId="77777777" w:rsidR="00997BCE" w:rsidRDefault="00997BCE" w:rsidP="007271DF">
      <w:pPr>
        <w:pStyle w:val="af1"/>
      </w:pPr>
    </w:p>
    <w:tbl>
      <w:tblPr>
        <w:tblStyle w:val="af0"/>
        <w:tblW w:w="96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"/>
        <w:gridCol w:w="4840"/>
        <w:gridCol w:w="142"/>
        <w:gridCol w:w="1843"/>
      </w:tblGrid>
      <w:tr w:rsidR="00E46017" w:rsidRPr="003849B8" w14:paraId="074540AF" w14:textId="77777777" w:rsidTr="00113909">
        <w:trPr>
          <w:jc w:val="center"/>
        </w:trPr>
        <w:tc>
          <w:tcPr>
            <w:tcW w:w="2694" w:type="dxa"/>
            <w:vMerge w:val="restart"/>
          </w:tcPr>
          <w:p w14:paraId="67BA3E82" w14:textId="77777777" w:rsidR="00E46017" w:rsidRPr="00CB2325" w:rsidRDefault="00E46017" w:rsidP="007C7F57">
            <w:pPr>
              <w:pStyle w:val="af1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</w:t>
            </w:r>
            <w:r w:rsidRPr="0001483B">
              <w:rPr>
                <w:sz w:val="24"/>
                <w:szCs w:val="20"/>
              </w:rPr>
              <w:t>тудент группы</w:t>
            </w:r>
          </w:p>
        </w:tc>
        <w:tc>
          <w:tcPr>
            <w:tcW w:w="141" w:type="dxa"/>
          </w:tcPr>
          <w:p w14:paraId="6EFCE2A1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840" w:type="dxa"/>
            <w:tcBorders>
              <w:bottom w:val="single" w:sz="4" w:space="0" w:color="auto"/>
            </w:tcBorders>
            <w:vAlign w:val="bottom"/>
          </w:tcPr>
          <w:p w14:paraId="768F3FC8" w14:textId="77777777" w:rsidR="00E46017" w:rsidRPr="00417739" w:rsidRDefault="00E46017" w:rsidP="007C7F57">
            <w:pPr>
              <w:pStyle w:val="af1"/>
              <w:spacing w:line="240" w:lineRule="auto"/>
              <w:jc w:val="left"/>
              <w:rPr>
                <w:lang w:val="en-US"/>
              </w:rPr>
            </w:pPr>
            <w:r w:rsidRPr="00841FFD">
              <w:rPr>
                <w:sz w:val="24"/>
                <w:szCs w:val="20"/>
              </w:rPr>
              <w:t>КВБО-03-21 Беликов Михаил Дмитриевич</w:t>
            </w:r>
          </w:p>
        </w:tc>
        <w:tc>
          <w:tcPr>
            <w:tcW w:w="142" w:type="dxa"/>
          </w:tcPr>
          <w:p w14:paraId="708EE140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34644F5C" w14:textId="77777777" w:rsidR="00E46017" w:rsidRPr="003849B8" w:rsidRDefault="00E46017" w:rsidP="007C7F57">
            <w:pPr>
              <w:pStyle w:val="af1"/>
              <w:spacing w:line="240" w:lineRule="auto"/>
              <w:rPr>
                <w:sz w:val="24"/>
                <w:szCs w:val="24"/>
              </w:rPr>
            </w:pPr>
          </w:p>
        </w:tc>
      </w:tr>
      <w:tr w:rsidR="00E46017" w:rsidRPr="00251D9B" w14:paraId="7525B84D" w14:textId="77777777" w:rsidTr="00113909">
        <w:trPr>
          <w:trHeight w:val="344"/>
          <w:jc w:val="center"/>
        </w:trPr>
        <w:tc>
          <w:tcPr>
            <w:tcW w:w="2694" w:type="dxa"/>
            <w:vMerge/>
          </w:tcPr>
          <w:p w14:paraId="06CF3F43" w14:textId="77777777" w:rsidR="00E46017" w:rsidRPr="00CB2325" w:rsidRDefault="00E46017" w:rsidP="007C7F57">
            <w:pPr>
              <w:pStyle w:val="af1"/>
              <w:spacing w:line="240" w:lineRule="auto"/>
              <w:rPr>
                <w:sz w:val="24"/>
                <w:szCs w:val="20"/>
              </w:rPr>
            </w:pPr>
          </w:p>
        </w:tc>
        <w:tc>
          <w:tcPr>
            <w:tcW w:w="141" w:type="dxa"/>
          </w:tcPr>
          <w:p w14:paraId="57BA9DF8" w14:textId="77777777" w:rsidR="00E46017" w:rsidRPr="006B4873" w:rsidRDefault="00E46017" w:rsidP="007C7F57">
            <w:pPr>
              <w:pStyle w:val="af1"/>
              <w:spacing w:line="240" w:lineRule="auto"/>
              <w:rPr>
                <w:i/>
                <w:iCs/>
                <w:sz w:val="16"/>
                <w:szCs w:val="12"/>
              </w:rPr>
            </w:pPr>
          </w:p>
        </w:tc>
        <w:tc>
          <w:tcPr>
            <w:tcW w:w="4840" w:type="dxa"/>
            <w:tcBorders>
              <w:top w:val="single" w:sz="4" w:space="0" w:color="auto"/>
            </w:tcBorders>
          </w:tcPr>
          <w:p w14:paraId="2D4B0883" w14:textId="77777777" w:rsidR="00E46017" w:rsidRPr="00251D9B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  <w:r w:rsidRPr="00251D9B">
              <w:rPr>
                <w:sz w:val="16"/>
                <w:szCs w:val="12"/>
              </w:rPr>
              <w:t>(Ф.И.О., учебная группа)</w:t>
            </w:r>
          </w:p>
        </w:tc>
        <w:tc>
          <w:tcPr>
            <w:tcW w:w="142" w:type="dxa"/>
          </w:tcPr>
          <w:p w14:paraId="32926621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564BFFA" w14:textId="77777777" w:rsidR="00E46017" w:rsidRPr="00251D9B" w:rsidRDefault="00E46017" w:rsidP="007C7F57">
            <w:pPr>
              <w:pStyle w:val="af1"/>
              <w:spacing w:line="240" w:lineRule="auto"/>
            </w:pPr>
            <w:r w:rsidRPr="00251D9B">
              <w:rPr>
                <w:sz w:val="16"/>
                <w:szCs w:val="12"/>
              </w:rPr>
              <w:t>(подпись студента)</w:t>
            </w:r>
          </w:p>
        </w:tc>
      </w:tr>
      <w:tr w:rsidR="00E46017" w14:paraId="104E6D54" w14:textId="77777777" w:rsidTr="003849B8">
        <w:trPr>
          <w:jc w:val="center"/>
        </w:trPr>
        <w:tc>
          <w:tcPr>
            <w:tcW w:w="2694" w:type="dxa"/>
            <w:vMerge w:val="restart"/>
          </w:tcPr>
          <w:p w14:paraId="431C640C" w14:textId="3A4D94F5" w:rsidR="00E46017" w:rsidRPr="00CB2325" w:rsidRDefault="00A90AED" w:rsidP="007C7F57">
            <w:pPr>
              <w:pStyle w:val="af1"/>
              <w:spacing w:before="60"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Преподаватель</w:t>
            </w:r>
          </w:p>
        </w:tc>
        <w:tc>
          <w:tcPr>
            <w:tcW w:w="141" w:type="dxa"/>
          </w:tcPr>
          <w:p w14:paraId="333706CA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840" w:type="dxa"/>
            <w:tcBorders>
              <w:bottom w:val="single" w:sz="4" w:space="0" w:color="auto"/>
            </w:tcBorders>
            <w:vAlign w:val="bottom"/>
          </w:tcPr>
          <w:p w14:paraId="610C3279" w14:textId="4D584C3A" w:rsidR="00E46017" w:rsidRPr="00D572C9" w:rsidRDefault="00385715" w:rsidP="007C7F57">
            <w:pPr>
              <w:pStyle w:val="af1"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Зорина Наталья Валентиновна</w:t>
            </w:r>
          </w:p>
        </w:tc>
        <w:tc>
          <w:tcPr>
            <w:tcW w:w="142" w:type="dxa"/>
          </w:tcPr>
          <w:p w14:paraId="2BF9238D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FD598AA" w14:textId="77777777" w:rsidR="00E46017" w:rsidRPr="003849B8" w:rsidRDefault="00E46017" w:rsidP="007C7F57">
            <w:pPr>
              <w:pStyle w:val="af1"/>
              <w:spacing w:line="240" w:lineRule="auto"/>
              <w:rPr>
                <w:sz w:val="24"/>
                <w:szCs w:val="24"/>
              </w:rPr>
            </w:pPr>
          </w:p>
        </w:tc>
      </w:tr>
      <w:tr w:rsidR="00E46017" w:rsidRPr="00251D9B" w14:paraId="4AA8BBC9" w14:textId="77777777" w:rsidTr="00113909">
        <w:trPr>
          <w:trHeight w:val="495"/>
          <w:jc w:val="center"/>
        </w:trPr>
        <w:tc>
          <w:tcPr>
            <w:tcW w:w="2694" w:type="dxa"/>
            <w:vMerge/>
          </w:tcPr>
          <w:p w14:paraId="2BC4F281" w14:textId="77777777" w:rsidR="00E46017" w:rsidRDefault="00E46017" w:rsidP="007C7F57">
            <w:pPr>
              <w:pStyle w:val="af1"/>
              <w:spacing w:line="240" w:lineRule="auto"/>
            </w:pPr>
          </w:p>
        </w:tc>
        <w:tc>
          <w:tcPr>
            <w:tcW w:w="141" w:type="dxa"/>
          </w:tcPr>
          <w:p w14:paraId="3D98012D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4840" w:type="dxa"/>
            <w:tcBorders>
              <w:top w:val="single" w:sz="4" w:space="0" w:color="auto"/>
            </w:tcBorders>
          </w:tcPr>
          <w:p w14:paraId="0B71EBAD" w14:textId="4259110B" w:rsidR="00E46017" w:rsidRPr="00251D9B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  <w:r w:rsidRPr="00251D9B">
              <w:rPr>
                <w:sz w:val="16"/>
                <w:szCs w:val="12"/>
              </w:rPr>
              <w:t>(Ф.И.О.)</w:t>
            </w:r>
          </w:p>
        </w:tc>
        <w:tc>
          <w:tcPr>
            <w:tcW w:w="142" w:type="dxa"/>
          </w:tcPr>
          <w:p w14:paraId="2C6AF489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E33F773" w14:textId="45ABCBD6" w:rsidR="00E46017" w:rsidRPr="00251D9B" w:rsidRDefault="00E46017" w:rsidP="007C7F57">
            <w:pPr>
              <w:pStyle w:val="af1"/>
              <w:spacing w:line="240" w:lineRule="auto"/>
            </w:pPr>
            <w:r w:rsidRPr="00251D9B">
              <w:rPr>
                <w:sz w:val="16"/>
                <w:szCs w:val="12"/>
              </w:rPr>
              <w:t xml:space="preserve">(подпись </w:t>
            </w:r>
            <w:r w:rsidR="00A90AED">
              <w:rPr>
                <w:sz w:val="16"/>
                <w:szCs w:val="12"/>
              </w:rPr>
              <w:t>преподавателя</w:t>
            </w:r>
            <w:r w:rsidRPr="00251D9B">
              <w:rPr>
                <w:sz w:val="16"/>
                <w:szCs w:val="12"/>
              </w:rPr>
              <w:t>)</w:t>
            </w:r>
          </w:p>
        </w:tc>
      </w:tr>
    </w:tbl>
    <w:p w14:paraId="3840C56A" w14:textId="77777777" w:rsidR="00CB2325" w:rsidRDefault="00CB2325" w:rsidP="007271DF">
      <w:pPr>
        <w:pStyle w:val="af1"/>
        <w:rPr>
          <w:sz w:val="24"/>
          <w:szCs w:val="20"/>
        </w:rPr>
      </w:pPr>
    </w:p>
    <w:p w14:paraId="27E251EB" w14:textId="77777777" w:rsidR="00BA52C3" w:rsidRDefault="00BA52C3" w:rsidP="007271DF">
      <w:pPr>
        <w:pStyle w:val="af1"/>
        <w:rPr>
          <w:sz w:val="24"/>
          <w:szCs w:val="20"/>
        </w:rPr>
      </w:pPr>
    </w:p>
    <w:p w14:paraId="306D791E" w14:textId="77777777" w:rsidR="00BA52C3" w:rsidRPr="00CB2325" w:rsidRDefault="00BA52C3" w:rsidP="007271DF">
      <w:pPr>
        <w:pStyle w:val="af1"/>
        <w:rPr>
          <w:sz w:val="24"/>
          <w:szCs w:val="20"/>
        </w:rPr>
      </w:pPr>
    </w:p>
    <w:p w14:paraId="72CC3815" w14:textId="259D676C" w:rsidR="003B59EF" w:rsidRPr="00CB2325" w:rsidRDefault="003B59EF" w:rsidP="007271DF">
      <w:pPr>
        <w:pStyle w:val="af1"/>
        <w:jc w:val="left"/>
        <w:rPr>
          <w:sz w:val="24"/>
          <w:szCs w:val="20"/>
        </w:rPr>
      </w:pPr>
      <w:r w:rsidRPr="00CB2325">
        <w:rPr>
          <w:sz w:val="24"/>
          <w:szCs w:val="20"/>
        </w:rPr>
        <w:t xml:space="preserve">Работа </w:t>
      </w:r>
      <w:r w:rsidR="005A3702">
        <w:rPr>
          <w:sz w:val="24"/>
          <w:szCs w:val="20"/>
        </w:rPr>
        <w:t>выполнена</w:t>
      </w:r>
      <w:r w:rsidRPr="00CB2325">
        <w:rPr>
          <w:sz w:val="24"/>
          <w:szCs w:val="20"/>
        </w:rPr>
        <w:t xml:space="preserve"> «___» ____________ 202</w:t>
      </w:r>
      <w:r w:rsidR="001E7D29">
        <w:rPr>
          <w:sz w:val="24"/>
          <w:szCs w:val="20"/>
        </w:rPr>
        <w:t>5</w:t>
      </w:r>
      <w:r w:rsidRPr="00CB2325">
        <w:rPr>
          <w:sz w:val="24"/>
          <w:szCs w:val="20"/>
        </w:rPr>
        <w:t xml:space="preserve"> г.</w:t>
      </w:r>
    </w:p>
    <w:p w14:paraId="1F9062B6" w14:textId="56B03B52" w:rsidR="008E13AF" w:rsidRDefault="005A3702" w:rsidP="00997BCE">
      <w:pPr>
        <w:pStyle w:val="af1"/>
        <w:jc w:val="left"/>
        <w:sectPr w:rsidR="008E13AF" w:rsidSect="00233BEE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rPr>
          <w:sz w:val="24"/>
          <w:szCs w:val="20"/>
        </w:rPr>
        <w:t>Проверена</w:t>
      </w:r>
      <w:r w:rsidR="00345A3D" w:rsidRPr="00CB2325">
        <w:rPr>
          <w:sz w:val="24"/>
          <w:szCs w:val="20"/>
        </w:rPr>
        <w:t xml:space="preserve"> «___» ____________ 202</w:t>
      </w:r>
      <w:r w:rsidR="001E7D29">
        <w:rPr>
          <w:sz w:val="24"/>
          <w:szCs w:val="20"/>
        </w:rPr>
        <w:t>5</w:t>
      </w:r>
      <w:r w:rsidR="00345A3D" w:rsidRPr="00CB2325">
        <w:rPr>
          <w:sz w:val="24"/>
          <w:szCs w:val="20"/>
        </w:rPr>
        <w:t xml:space="preserve"> г.</w:t>
      </w:r>
    </w:p>
    <w:p w14:paraId="5A01445D" w14:textId="77777777" w:rsidR="00D81113" w:rsidRPr="006B5936" w:rsidRDefault="006B5936" w:rsidP="00CF7659">
      <w:pPr>
        <w:pStyle w:val="12"/>
      </w:pPr>
      <w:r w:rsidRPr="00CF7659">
        <w:lastRenderedPageBreak/>
        <w:t>СОДЕРЖАНИЕ</w:t>
      </w:r>
    </w:p>
    <w:p w14:paraId="4F392087" w14:textId="057E55E7" w:rsidR="00922BD1" w:rsidRDefault="006B5936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934401" w:history="1">
        <w:r w:rsidR="00922BD1" w:rsidRPr="00BE24DF">
          <w:rPr>
            <w:rStyle w:val="af8"/>
            <w:noProof/>
          </w:rPr>
          <w:t>3 Разработка</w:t>
        </w:r>
        <w:r w:rsidR="00922BD1">
          <w:rPr>
            <w:noProof/>
            <w:webHidden/>
          </w:rPr>
          <w:tab/>
        </w:r>
        <w:r w:rsidR="00922BD1">
          <w:rPr>
            <w:noProof/>
            <w:webHidden/>
          </w:rPr>
          <w:fldChar w:fldCharType="begin"/>
        </w:r>
        <w:r w:rsidR="00922BD1">
          <w:rPr>
            <w:noProof/>
            <w:webHidden/>
          </w:rPr>
          <w:instrText xml:space="preserve"> PAGEREF _Toc194934401 \h </w:instrText>
        </w:r>
        <w:r w:rsidR="00922BD1">
          <w:rPr>
            <w:noProof/>
            <w:webHidden/>
          </w:rPr>
        </w:r>
        <w:r w:rsidR="00922BD1">
          <w:rPr>
            <w:noProof/>
            <w:webHidden/>
          </w:rPr>
          <w:fldChar w:fldCharType="separate"/>
        </w:r>
        <w:r w:rsidR="00922BD1">
          <w:rPr>
            <w:noProof/>
            <w:webHidden/>
          </w:rPr>
          <w:t>3</w:t>
        </w:r>
        <w:r w:rsidR="00922BD1">
          <w:rPr>
            <w:noProof/>
            <w:webHidden/>
          </w:rPr>
          <w:fldChar w:fldCharType="end"/>
        </w:r>
      </w:hyperlink>
    </w:p>
    <w:p w14:paraId="5DA1B601" w14:textId="30418F96" w:rsidR="00922BD1" w:rsidRDefault="00922BD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4402" w:history="1">
        <w:r w:rsidRPr="00BE24DF">
          <w:rPr>
            <w:rStyle w:val="af8"/>
            <w:noProof/>
          </w:rPr>
          <w:t>3.1 Выбор средств ведения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D031D6" w14:textId="2A0C8882" w:rsidR="00922BD1" w:rsidRDefault="00922BD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4403" w:history="1">
        <w:r w:rsidRPr="00BE24DF">
          <w:rPr>
            <w:rStyle w:val="af8"/>
            <w:noProof/>
          </w:rPr>
          <w:t>3.2 Разработка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14A0AF" w14:textId="75ED6CB0" w:rsidR="00922BD1" w:rsidRDefault="00922BD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4404" w:history="1">
        <w:r w:rsidRPr="00BE24DF">
          <w:rPr>
            <w:rStyle w:val="af8"/>
            <w:noProof/>
          </w:rPr>
          <w:t>3.3 Разработка системы мониторинга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65070E" w14:textId="1A534308" w:rsidR="00922BD1" w:rsidRDefault="00922BD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4405" w:history="1">
        <w:r w:rsidRPr="00BE24DF">
          <w:rPr>
            <w:rStyle w:val="af8"/>
            <w:noProof/>
          </w:rPr>
          <w:t>3.4 Разработка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CC87BE" w14:textId="4DF37101" w:rsidR="00922BD1" w:rsidRDefault="00922BD1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4406" w:history="1">
        <w:r w:rsidRPr="00BE24DF">
          <w:rPr>
            <w:rStyle w:val="af8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804DD4" w14:textId="28EEC894" w:rsidR="00922BD1" w:rsidRDefault="00922BD1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4407" w:history="1">
        <w:r w:rsidRPr="00BE24DF">
          <w:rPr>
            <w:rStyle w:val="af8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3694A1" w14:textId="573AB3A6" w:rsidR="00922BD1" w:rsidRDefault="00922BD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4408" w:history="1">
        <w:r w:rsidRPr="00BE24DF">
          <w:rPr>
            <w:rStyle w:val="af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F0E3CA" w14:textId="3B98A3FF" w:rsidR="00922BD1" w:rsidRDefault="00922BD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934409" w:history="1">
        <w:r w:rsidRPr="00BE24DF">
          <w:rPr>
            <w:rStyle w:val="af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_Toc194934409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073665" w14:textId="6F5FAD99" w:rsidR="008E13AF" w:rsidRDefault="006B5936" w:rsidP="008E13AF">
      <w:pPr>
        <w:ind w:firstLine="0"/>
        <w:sectPr w:rsidR="008E13AF" w:rsidSect="00233BEE"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fldChar w:fldCharType="end"/>
      </w:r>
    </w:p>
    <w:p w14:paraId="79C5C647" w14:textId="77777777" w:rsidR="0020064C" w:rsidRPr="0020064C" w:rsidRDefault="0020064C" w:rsidP="00922BD1">
      <w:pPr>
        <w:pStyle w:val="1"/>
      </w:pPr>
      <w:bookmarkStart w:id="1" w:name="_Toc194730314"/>
      <w:bookmarkStart w:id="2" w:name="_Toc194934401"/>
      <w:r w:rsidRPr="0020064C">
        <w:lastRenderedPageBreak/>
        <w:t>3 Разработка</w:t>
      </w:r>
      <w:bookmarkEnd w:id="1"/>
      <w:bookmarkEnd w:id="2"/>
    </w:p>
    <w:p w14:paraId="3354985E" w14:textId="77777777" w:rsidR="0020064C" w:rsidRPr="0020064C" w:rsidRDefault="0020064C" w:rsidP="00922BD1">
      <w:pPr>
        <w:pStyle w:val="2"/>
      </w:pPr>
      <w:bookmarkStart w:id="3" w:name="_Toc194934402"/>
      <w:r w:rsidRPr="0020064C">
        <w:t>3.1 Выбор средств ведения разработки</w:t>
      </w:r>
      <w:bookmarkEnd w:id="3"/>
    </w:p>
    <w:p w14:paraId="4F660A51" w14:textId="77777777" w:rsidR="0020064C" w:rsidRPr="0020064C" w:rsidRDefault="0020064C" w:rsidP="0020064C">
      <w:r w:rsidRPr="0020064C">
        <w:t xml:space="preserve">Основным языком разработки для системы мониторинга является </w:t>
      </w:r>
      <w:r w:rsidRPr="0020064C">
        <w:rPr>
          <w:lang w:val="en-US"/>
        </w:rPr>
        <w:t>Python</w:t>
      </w:r>
      <w:r w:rsidRPr="0020064C">
        <w:t xml:space="preserve"> 3, он обладает обильной базой различных библиотек для работы с данными и веб-разработки.</w:t>
      </w:r>
    </w:p>
    <w:p w14:paraId="18A699CC" w14:textId="77777777" w:rsidR="0020064C" w:rsidRPr="0020064C" w:rsidRDefault="0020064C" w:rsidP="0020064C">
      <w:r w:rsidRPr="0020064C">
        <w:t xml:space="preserve">Для хранения данных используется </w:t>
      </w:r>
      <w:proofErr w:type="spellStart"/>
      <w:r w:rsidRPr="0020064C">
        <w:t>PostgreSQL</w:t>
      </w:r>
      <w:proofErr w:type="spellEnd"/>
      <w:r w:rsidRPr="0020064C">
        <w:t xml:space="preserve"> — популярная и надёжная реляционная СУБД с открытым исходным кодом. </w:t>
      </w:r>
      <w:proofErr w:type="spellStart"/>
      <w:r w:rsidRPr="0020064C">
        <w:t>PostgreSQL</w:t>
      </w:r>
      <w:proofErr w:type="spellEnd"/>
      <w:r w:rsidRPr="0020064C">
        <w:t xml:space="preserve"> обеспечивает транзакционную целостность данных, поддержку JSON для хранения сложных структур данных датчиков и высокую производительность при обработке больших объёмов информации. Взаимодействие с базой данных осуществляется через асинхронный драйвер </w:t>
      </w:r>
      <w:proofErr w:type="spellStart"/>
      <w:r w:rsidRPr="0020064C">
        <w:t>asyncpg</w:t>
      </w:r>
      <w:proofErr w:type="spellEnd"/>
      <w:r w:rsidRPr="0020064C">
        <w:t xml:space="preserve"> и ORM </w:t>
      </w:r>
      <w:proofErr w:type="spellStart"/>
      <w:r w:rsidRPr="0020064C">
        <w:t>SQLAlchemy</w:t>
      </w:r>
      <w:proofErr w:type="spellEnd"/>
      <w:r w:rsidRPr="0020064C">
        <w:t>.</w:t>
      </w:r>
    </w:p>
    <w:p w14:paraId="4A66EED1" w14:textId="77777777" w:rsidR="0020064C" w:rsidRPr="0020064C" w:rsidRDefault="0020064C" w:rsidP="0020064C">
      <w:r w:rsidRPr="0020064C">
        <w:t xml:space="preserve">В качестве фреймворка для создания веб-интерфейса и API выбран </w:t>
      </w:r>
      <w:proofErr w:type="spellStart"/>
      <w:r w:rsidRPr="0020064C">
        <w:t>FastAPI</w:t>
      </w:r>
      <w:proofErr w:type="spellEnd"/>
      <w:r w:rsidRPr="0020064C">
        <w:t xml:space="preserve"> — современный, высокопроизводительный веб-фреймворк с поддержкой асинхронных операций. </w:t>
      </w:r>
      <w:proofErr w:type="spellStart"/>
      <w:r w:rsidRPr="0020064C">
        <w:t>FastAPI</w:t>
      </w:r>
      <w:proofErr w:type="spellEnd"/>
      <w:r w:rsidRPr="0020064C">
        <w:t xml:space="preserve"> обеспечивает автоматическую генерацию документации API, валидацию данных и типизацию, что значительно снижает количество ошибок на этапе разработки. Выбор </w:t>
      </w:r>
      <w:proofErr w:type="spellStart"/>
      <w:r w:rsidRPr="0020064C">
        <w:t>FastAPI</w:t>
      </w:r>
      <w:proofErr w:type="spellEnd"/>
      <w:r w:rsidRPr="0020064C">
        <w:t xml:space="preserve"> позволил реализовать как API для взаимодействия с системой, так и веб-интерфейс для мониторинга производства и управления параметрами.</w:t>
      </w:r>
    </w:p>
    <w:p w14:paraId="69E49B3E" w14:textId="77777777" w:rsidR="0020064C" w:rsidRPr="0020064C" w:rsidRDefault="0020064C" w:rsidP="0020064C">
      <w:pPr>
        <w:rPr>
          <w:rFonts w:asciiTheme="majorBidi" w:eastAsia="Arial" w:hAnsiTheme="majorBidi" w:cs="Arial"/>
          <w:lang w:eastAsia="ru-RU"/>
          <w14:ligatures w14:val="standardContextual"/>
        </w:rPr>
      </w:pPr>
      <w:r w:rsidRPr="0020064C">
        <w:rPr>
          <w:rFonts w:asciiTheme="majorBidi" w:eastAsia="Arial" w:hAnsiTheme="majorBidi" w:cs="Arial"/>
          <w:lang w:eastAsia="ru-RU"/>
          <w14:ligatures w14:val="standardContextual"/>
        </w:rPr>
        <w:t xml:space="preserve">Архитектура системы основана на принципах событийно-ориентированного программирования и использует брокеры сообщений для обеспечения надёжного обмена данными между компонентами. Для получения данных с датчиков применяется протокол MQTT — легковесный протокол обмена сообщениями, который идеально подходит для устройств Интернета вещей и промышленных датчиков. В качестве MQTT брокера используется </w:t>
      </w:r>
      <w:proofErr w:type="spellStart"/>
      <w:r w:rsidRPr="0020064C">
        <w:rPr>
          <w:rFonts w:asciiTheme="majorBidi" w:eastAsia="Arial" w:hAnsiTheme="majorBidi" w:cs="Arial"/>
          <w:lang w:eastAsia="ru-RU"/>
          <w14:ligatures w14:val="standardContextual"/>
        </w:rPr>
        <w:t>Mosquitto</w:t>
      </w:r>
      <w:proofErr w:type="spellEnd"/>
      <w:r w:rsidRPr="0020064C">
        <w:rPr>
          <w:rFonts w:asciiTheme="majorBidi" w:eastAsia="Arial" w:hAnsiTheme="majorBidi" w:cs="Arial"/>
          <w:lang w:eastAsia="ru-RU"/>
          <w14:ligatures w14:val="standardContextual"/>
        </w:rPr>
        <w:t xml:space="preserve">. Обработка потоков данных осуществляется с помощью Apache </w:t>
      </w:r>
      <w:proofErr w:type="spellStart"/>
      <w:r w:rsidRPr="0020064C">
        <w:rPr>
          <w:rFonts w:asciiTheme="majorBidi" w:eastAsia="Arial" w:hAnsiTheme="majorBidi" w:cs="Arial"/>
          <w:lang w:eastAsia="ru-RU"/>
          <w14:ligatures w14:val="standardContextual"/>
        </w:rPr>
        <w:t>Kafka</w:t>
      </w:r>
      <w:proofErr w:type="spellEnd"/>
      <w:r w:rsidRPr="0020064C">
        <w:rPr>
          <w:rFonts w:asciiTheme="majorBidi" w:eastAsia="Arial" w:hAnsiTheme="majorBidi" w:cs="Arial"/>
          <w:lang w:eastAsia="ru-RU"/>
          <w14:ligatures w14:val="standardContextual"/>
        </w:rPr>
        <w:t>, обеспечивающей надёжную доставку сообщений и масштабируемость при растущих объёмах данных.</w:t>
      </w:r>
    </w:p>
    <w:p w14:paraId="02249921" w14:textId="77777777" w:rsidR="0020064C" w:rsidRPr="0020064C" w:rsidRDefault="0020064C" w:rsidP="0020064C">
      <w:r w:rsidRPr="0020064C">
        <w:t xml:space="preserve">Интерфейс пользователя построен с использованием современных веб-технологий HTML5, CSS3 и JavaScript. Для улучшения внешнего вида и создания </w:t>
      </w:r>
      <w:r w:rsidRPr="0020064C">
        <w:lastRenderedPageBreak/>
        <w:t xml:space="preserve">адаптивного интерфейса применяется </w:t>
      </w:r>
      <w:r w:rsidRPr="0020064C">
        <w:rPr>
          <w:lang w:val="en-US"/>
        </w:rPr>
        <w:t>Bootstrap</w:t>
      </w:r>
      <w:r w:rsidRPr="0020064C">
        <w:t>, обеспечивающий единообразие элементов управления и правильное отображение на различных устройствах.</w:t>
      </w:r>
    </w:p>
    <w:p w14:paraId="51134747" w14:textId="77777777" w:rsidR="0020064C" w:rsidRPr="0020064C" w:rsidRDefault="0020064C" w:rsidP="0020064C">
      <w:r w:rsidRPr="0020064C">
        <w:t xml:space="preserve">В системе реализована аутентификация на основе JWT (JSON Web </w:t>
      </w:r>
      <w:proofErr w:type="spellStart"/>
      <w:r w:rsidRPr="0020064C">
        <w:t>Tokens</w:t>
      </w:r>
      <w:proofErr w:type="spellEnd"/>
      <w:r w:rsidRPr="0020064C">
        <w:t>). Это позволяет обеспечить безопасный доступ к функциям системы в соответствии с ролями пользователей (администратор, оператор, технический специалист, менеджер).</w:t>
      </w:r>
    </w:p>
    <w:p w14:paraId="6BA242CA" w14:textId="77777777" w:rsidR="0020064C" w:rsidRPr="0020064C" w:rsidRDefault="0020064C" w:rsidP="0020064C">
      <w:r w:rsidRPr="0020064C">
        <w:t xml:space="preserve">Для связи между </w:t>
      </w:r>
      <w:proofErr w:type="spellStart"/>
      <w:r w:rsidRPr="0020064C">
        <w:t>Backend</w:t>
      </w:r>
      <w:proofErr w:type="spellEnd"/>
      <w:r w:rsidRPr="0020064C">
        <w:t xml:space="preserve"> и </w:t>
      </w:r>
      <w:proofErr w:type="spellStart"/>
      <w:r w:rsidRPr="0020064C">
        <w:t>Fronted</w:t>
      </w:r>
      <w:proofErr w:type="spellEnd"/>
      <w:r w:rsidRPr="0020064C">
        <w:t xml:space="preserve"> частями используется протокол </w:t>
      </w:r>
      <w:proofErr w:type="spellStart"/>
      <w:r w:rsidRPr="0020064C">
        <w:t>Websocket</w:t>
      </w:r>
      <w:proofErr w:type="spellEnd"/>
      <w:r w:rsidRPr="0020064C">
        <w:t>, который устанавливает двунаправленное соединение и позволяет не опрашивать по HTTP сервер каждую секунду.</w:t>
      </w:r>
    </w:p>
    <w:p w14:paraId="4AE9219D" w14:textId="77777777" w:rsidR="0020064C" w:rsidRPr="0020064C" w:rsidRDefault="0020064C" w:rsidP="0020064C">
      <w:r w:rsidRPr="0020064C">
        <w:t>Программная архитектура системы построена по модульному принципу и состоит из следующих основных компонентов:</w:t>
      </w:r>
    </w:p>
    <w:p w14:paraId="6CBB62F8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Модуль сбора данных датчиков — отвечает за получение информации с физических датчиков или симулятора через протокол MQTT.</w:t>
      </w:r>
    </w:p>
    <w:p w14:paraId="6BD0A340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Модуль обработки и анализа данных — выполняет первичную обработку данных, проверяет соответствие показаний допустимым значениям и генерирует оповещения при отклонениях от нормы.</w:t>
      </w:r>
    </w:p>
    <w:p w14:paraId="3E13C277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 xml:space="preserve">Модуль хранения данных — обеспечивает сохранение информации в базе данных </w:t>
      </w:r>
      <w:proofErr w:type="spellStart"/>
      <w:r w:rsidRPr="0020064C">
        <w:t>PostgreSQL</w:t>
      </w:r>
      <w:proofErr w:type="spellEnd"/>
      <w:r w:rsidRPr="0020064C">
        <w:t xml:space="preserve"> и предоставляет интерфейс для выполнения запросов.</w:t>
      </w:r>
    </w:p>
    <w:p w14:paraId="17181E95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Модуль оповещений — формирует уведомления о критических ситуациях и отклонениях в работе оборудования.</w:t>
      </w:r>
    </w:p>
    <w:p w14:paraId="1359FB52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Модуль аутентификации и авторизации — управляет процессами идентификации пользователей и контролирует доступ к функциям системы.</w:t>
      </w:r>
    </w:p>
    <w:p w14:paraId="7E0B2D4F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Веб-модуль — предоставляет интерфейс пользователя для мониторинга и управления производственным процессом.</w:t>
      </w:r>
    </w:p>
    <w:p w14:paraId="0DD63C91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API модуль — обеспечивает программный интерфейс для интеграции с другими системами.</w:t>
      </w:r>
    </w:p>
    <w:p w14:paraId="6EDE4CBB" w14:textId="77777777" w:rsidR="0020064C" w:rsidRPr="0020064C" w:rsidRDefault="0020064C" w:rsidP="00922BD1">
      <w:pPr>
        <w:pStyle w:val="2"/>
      </w:pPr>
      <w:bookmarkStart w:id="4" w:name="_Toc194934403"/>
      <w:r w:rsidRPr="0020064C">
        <w:t>3.2 Разработка БД</w:t>
      </w:r>
      <w:bookmarkEnd w:id="4"/>
    </w:p>
    <w:p w14:paraId="61329BC4" w14:textId="77777777" w:rsidR="0020064C" w:rsidRPr="0020064C" w:rsidRDefault="0020064C" w:rsidP="0020064C">
      <w:r w:rsidRPr="0020064C">
        <w:t>Центральным элементом модели является таблица датчиков (</w:t>
      </w:r>
      <w:r w:rsidRPr="0020064C">
        <w:rPr>
          <w:lang w:val="en-US"/>
        </w:rPr>
        <w:t>sensors</w:t>
      </w:r>
      <w:r w:rsidRPr="0020064C">
        <w:t xml:space="preserve">), которая содержит информацию о всех установленных на производстве </w:t>
      </w:r>
      <w:r w:rsidRPr="0020064C">
        <w:lastRenderedPageBreak/>
        <w:t>измерительных устройствах. Датчики расположены в определенных местах производственной линии, что отражено в связи с таблицей местоположений (</w:t>
      </w:r>
      <w:proofErr w:type="spellStart"/>
      <w:r w:rsidRPr="0020064C">
        <w:rPr>
          <w:lang w:val="en-US"/>
        </w:rPr>
        <w:t>productionLine</w:t>
      </w:r>
      <w:proofErr w:type="spellEnd"/>
      <w:r w:rsidRPr="0020064C">
        <w:t>).</w:t>
      </w:r>
    </w:p>
    <w:p w14:paraId="6D8E9587" w14:textId="77777777" w:rsidR="0020064C" w:rsidRPr="0020064C" w:rsidRDefault="0020064C" w:rsidP="0020064C">
      <w:r w:rsidRPr="0020064C">
        <w:t>Таблица показаний датчиков (</w:t>
      </w:r>
      <w:proofErr w:type="spellStart"/>
      <w:r w:rsidRPr="0020064C">
        <w:rPr>
          <w:lang w:val="en-US"/>
        </w:rPr>
        <w:t>currentValues</w:t>
      </w:r>
      <w:proofErr w:type="spellEnd"/>
      <w:r w:rsidRPr="0020064C">
        <w:t>) представляет собой основное хранилище данных, поступающих от датчиков в реальном времени. При отклонении показаний от нормы система генерирует события, которые сохраняются в таблице событий (</w:t>
      </w:r>
      <w:r w:rsidRPr="0020064C">
        <w:rPr>
          <w:lang w:val="en-US"/>
        </w:rPr>
        <w:t>events</w:t>
      </w:r>
      <w:r w:rsidRPr="0020064C">
        <w:t>).</w:t>
      </w:r>
    </w:p>
    <w:p w14:paraId="120B4864" w14:textId="77777777" w:rsidR="0020064C" w:rsidRPr="0020064C" w:rsidRDefault="0020064C" w:rsidP="0020064C">
      <w:r w:rsidRPr="0020064C">
        <w:t>Доступ к системе контролируется через таблицы пользователей (</w:t>
      </w:r>
      <w:r w:rsidRPr="0020064C">
        <w:rPr>
          <w:lang w:val="en-US"/>
        </w:rPr>
        <w:t>users</w:t>
      </w:r>
      <w:r w:rsidRPr="0020064C">
        <w:t>) и ролей (</w:t>
      </w:r>
      <w:r w:rsidRPr="0020064C">
        <w:rPr>
          <w:lang w:val="en-US"/>
        </w:rPr>
        <w:t>roles</w:t>
      </w:r>
      <w:r w:rsidRPr="0020064C">
        <w:t>), обеспечивая разграничение прав в соответствии с должностными обязанностями пользователей.</w:t>
      </w:r>
    </w:p>
    <w:p w14:paraId="55E4F0FB" w14:textId="77777777" w:rsidR="0020064C" w:rsidRPr="0020064C" w:rsidRDefault="0020064C" w:rsidP="0020064C">
      <w:r w:rsidRPr="0020064C">
        <w:t xml:space="preserve">На Листинге 3.1 показан </w:t>
      </w:r>
      <w:r w:rsidRPr="0020064C">
        <w:rPr>
          <w:lang w:val="en-US"/>
        </w:rPr>
        <w:t>SQL</w:t>
      </w:r>
      <w:r w:rsidRPr="0020064C">
        <w:t xml:space="preserve">-скрипт для создания таблиц </w:t>
      </w:r>
      <w:r w:rsidRPr="0020064C">
        <w:rPr>
          <w:lang w:val="en-US"/>
        </w:rPr>
        <w:t>users</w:t>
      </w:r>
      <w:r w:rsidRPr="0020064C">
        <w:t xml:space="preserve">, </w:t>
      </w:r>
      <w:r w:rsidRPr="0020064C">
        <w:rPr>
          <w:lang w:val="en-US"/>
        </w:rPr>
        <w:t>role</w:t>
      </w:r>
      <w:r w:rsidRPr="0020064C">
        <w:t xml:space="preserve">, </w:t>
      </w:r>
      <w:r w:rsidRPr="0020064C">
        <w:rPr>
          <w:lang w:val="en-US"/>
        </w:rPr>
        <w:t>sensors</w:t>
      </w:r>
      <w:r w:rsidRPr="0020064C">
        <w:t xml:space="preserve">, </w:t>
      </w:r>
      <w:proofErr w:type="spellStart"/>
      <w:r w:rsidRPr="0020064C">
        <w:rPr>
          <w:lang w:val="en-US"/>
        </w:rPr>
        <w:t>currentValues</w:t>
      </w:r>
      <w:proofErr w:type="spellEnd"/>
      <w:r w:rsidRPr="0020064C">
        <w:t xml:space="preserve">, </w:t>
      </w:r>
      <w:proofErr w:type="spellStart"/>
      <w:r w:rsidRPr="0020064C">
        <w:rPr>
          <w:lang w:val="en-US"/>
        </w:rPr>
        <w:t>productionLine</w:t>
      </w:r>
      <w:proofErr w:type="spellEnd"/>
      <w:r w:rsidRPr="0020064C">
        <w:t xml:space="preserve"> и </w:t>
      </w:r>
      <w:r w:rsidRPr="0020064C">
        <w:rPr>
          <w:lang w:val="en-US"/>
        </w:rPr>
        <w:t>events</w:t>
      </w:r>
      <w:r w:rsidRPr="0020064C">
        <w:t>.</w:t>
      </w:r>
    </w:p>
    <w:tbl>
      <w:tblPr>
        <w:tblStyle w:val="af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20064C" w:rsidRPr="0020064C" w14:paraId="7EF20EE0" w14:textId="77777777" w:rsidTr="00A07D41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DA00E" w14:textId="77777777" w:rsidR="0020064C" w:rsidRPr="0020064C" w:rsidRDefault="0020064C" w:rsidP="0020064C">
            <w:pPr>
              <w:pStyle w:val="ac"/>
            </w:pPr>
            <w:r w:rsidRPr="0020064C">
              <w:lastRenderedPageBreak/>
              <w:t>Листинг 3.1 — Создание таблиц</w:t>
            </w:r>
          </w:p>
        </w:tc>
      </w:tr>
      <w:tr w:rsidR="0020064C" w:rsidRPr="0020064C" w14:paraId="7A367FCC" w14:textId="77777777" w:rsidTr="00A07D41">
        <w:tc>
          <w:tcPr>
            <w:tcW w:w="9628" w:type="dxa"/>
            <w:tcBorders>
              <w:top w:val="single" w:sz="4" w:space="0" w:color="auto"/>
            </w:tcBorders>
          </w:tcPr>
          <w:p w14:paraId="2731A6C1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CREATE TABLE "users" (</w:t>
            </w:r>
          </w:p>
          <w:p w14:paraId="36D70BDC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"id" BIGINT NOT NULL,</w:t>
            </w:r>
          </w:p>
          <w:p w14:paraId="72EED747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"name" TEXT NOT NULL,</w:t>
            </w:r>
          </w:p>
          <w:p w14:paraId="4FC5AF42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"login" TEXT NOT NULL,</w:t>
            </w:r>
          </w:p>
          <w:p w14:paraId="6DE1698A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"password" TEXT NOT NULL,</w:t>
            </w:r>
          </w:p>
          <w:p w14:paraId="7B9AC8EB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20064C">
              <w:rPr>
                <w:lang w:val="en-US"/>
              </w:rPr>
              <w:t>role</w:t>
            </w:r>
            <w:proofErr w:type="gramEnd"/>
            <w:r w:rsidRPr="0020064C">
              <w:rPr>
                <w:lang w:val="en-US"/>
              </w:rPr>
              <w:t>_id</w:t>
            </w:r>
            <w:proofErr w:type="spellEnd"/>
            <w:r w:rsidRPr="0020064C">
              <w:rPr>
                <w:lang w:val="en-US"/>
              </w:rPr>
              <w:t>" INTEGER NOT NULL</w:t>
            </w:r>
          </w:p>
          <w:p w14:paraId="7C1ACDE3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);</w:t>
            </w:r>
          </w:p>
          <w:p w14:paraId="2B597AAC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ALTER TABLE "users" ADD PRIMARY KEY("id");</w:t>
            </w:r>
          </w:p>
          <w:p w14:paraId="22C3E00B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CREATE TABLE "role"(</w:t>
            </w:r>
          </w:p>
          <w:p w14:paraId="4F76CB61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"id" BIGINT NOT NULL,</w:t>
            </w:r>
          </w:p>
          <w:p w14:paraId="1B6529B9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</w:t>
            </w:r>
            <w:proofErr w:type="spellStart"/>
            <w:r w:rsidRPr="0020064C">
              <w:rPr>
                <w:lang w:val="en-US"/>
              </w:rPr>
              <w:t>roleName</w:t>
            </w:r>
            <w:proofErr w:type="spellEnd"/>
            <w:r w:rsidRPr="0020064C">
              <w:rPr>
                <w:lang w:val="en-US"/>
              </w:rPr>
              <w:t>" TEXT NOT NULL,</w:t>
            </w:r>
          </w:p>
          <w:p w14:paraId="12FE5DC0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"description" BIGINT NOT NULL</w:t>
            </w:r>
          </w:p>
          <w:p w14:paraId="435F436D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);</w:t>
            </w:r>
          </w:p>
          <w:p w14:paraId="38AA7AAC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ALTER TABLE "role" ADD PRIMARY KEY("id");</w:t>
            </w:r>
          </w:p>
          <w:p w14:paraId="7F30FCA9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CREATE TABLE "sensors"(</w:t>
            </w:r>
          </w:p>
          <w:p w14:paraId="1559D9FB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"id" BIGINT NOT NULL,</w:t>
            </w:r>
          </w:p>
          <w:p w14:paraId="330C2BF4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20064C">
              <w:rPr>
                <w:lang w:val="en-US"/>
              </w:rPr>
              <w:t>sensor</w:t>
            </w:r>
            <w:proofErr w:type="gramEnd"/>
            <w:r w:rsidRPr="0020064C">
              <w:rPr>
                <w:lang w:val="en-US"/>
              </w:rPr>
              <w:t>_name</w:t>
            </w:r>
            <w:proofErr w:type="spellEnd"/>
            <w:r w:rsidRPr="0020064C">
              <w:rPr>
                <w:lang w:val="en-US"/>
              </w:rPr>
              <w:t>" TEXT NOT NULL,</w:t>
            </w:r>
          </w:p>
          <w:p w14:paraId="74FF0B33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"location" BIGINT NOT NULL,</w:t>
            </w:r>
          </w:p>
          <w:p w14:paraId="775DA261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"active" BOOLEAN NOT NULL</w:t>
            </w:r>
          </w:p>
          <w:p w14:paraId="5E2B5102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);</w:t>
            </w:r>
          </w:p>
          <w:p w14:paraId="3ECF979D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ALTER TABLE "sensors" ADD PRIMARY KEY("id");</w:t>
            </w:r>
          </w:p>
          <w:p w14:paraId="3CF82C5D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CREATE TABLE "</w:t>
            </w:r>
            <w:proofErr w:type="spellStart"/>
            <w:r w:rsidRPr="0020064C">
              <w:rPr>
                <w:lang w:val="en-US"/>
              </w:rPr>
              <w:t>currentValues</w:t>
            </w:r>
            <w:proofErr w:type="spellEnd"/>
            <w:r w:rsidRPr="0020064C">
              <w:rPr>
                <w:lang w:val="en-US"/>
              </w:rPr>
              <w:t>"(</w:t>
            </w:r>
          </w:p>
          <w:p w14:paraId="17CACCD2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"id" BIGINT NOT NULL,</w:t>
            </w:r>
          </w:p>
          <w:p w14:paraId="5A205061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"time" </w:t>
            </w:r>
            <w:proofErr w:type="gramStart"/>
            <w:r w:rsidRPr="0020064C">
              <w:rPr>
                <w:lang w:val="en-US"/>
              </w:rPr>
              <w:t>TIMESTAMP(</w:t>
            </w:r>
            <w:proofErr w:type="gramEnd"/>
            <w:r w:rsidRPr="0020064C">
              <w:rPr>
                <w:lang w:val="en-US"/>
              </w:rPr>
              <w:t>0) WITHOUT TIME ZONE NOT NULL,</w:t>
            </w:r>
          </w:p>
          <w:p w14:paraId="24B88D01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20064C">
              <w:rPr>
                <w:lang w:val="en-US"/>
              </w:rPr>
              <w:t>sensors</w:t>
            </w:r>
            <w:proofErr w:type="gramEnd"/>
            <w:r w:rsidRPr="0020064C">
              <w:rPr>
                <w:lang w:val="en-US"/>
              </w:rPr>
              <w:t>_id</w:t>
            </w:r>
            <w:proofErr w:type="spellEnd"/>
            <w:r w:rsidRPr="0020064C">
              <w:rPr>
                <w:lang w:val="en-US"/>
              </w:rPr>
              <w:t>" BIGINT NOT NULL,</w:t>
            </w:r>
          </w:p>
          <w:p w14:paraId="57062B31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"value" </w:t>
            </w:r>
            <w:proofErr w:type="gramStart"/>
            <w:r w:rsidRPr="0020064C">
              <w:rPr>
                <w:lang w:val="en-US"/>
              </w:rPr>
              <w:t>FLOAT(</w:t>
            </w:r>
            <w:proofErr w:type="gramEnd"/>
            <w:r w:rsidRPr="0020064C">
              <w:rPr>
                <w:lang w:val="en-US"/>
              </w:rPr>
              <w:t>53) NOT NULL</w:t>
            </w:r>
          </w:p>
          <w:p w14:paraId="22B3C9C0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);</w:t>
            </w:r>
          </w:p>
          <w:p w14:paraId="664F8125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ALTER TABLE "</w:t>
            </w:r>
            <w:proofErr w:type="spellStart"/>
            <w:r w:rsidRPr="0020064C">
              <w:rPr>
                <w:lang w:val="en-US"/>
              </w:rPr>
              <w:t>currentValues</w:t>
            </w:r>
            <w:proofErr w:type="spellEnd"/>
            <w:r w:rsidRPr="0020064C">
              <w:rPr>
                <w:lang w:val="en-US"/>
              </w:rPr>
              <w:t>" ADD PRIMARY KEY("id");</w:t>
            </w:r>
          </w:p>
          <w:p w14:paraId="131A63B4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CREATE TABLE "</w:t>
            </w:r>
            <w:proofErr w:type="spellStart"/>
            <w:r w:rsidRPr="0020064C">
              <w:rPr>
                <w:lang w:val="en-US"/>
              </w:rPr>
              <w:t>productionLine</w:t>
            </w:r>
            <w:proofErr w:type="spellEnd"/>
            <w:r w:rsidRPr="0020064C">
              <w:rPr>
                <w:lang w:val="en-US"/>
              </w:rPr>
              <w:t>"(</w:t>
            </w:r>
          </w:p>
          <w:p w14:paraId="766F9C25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"id" BIGINT NOT NULL,</w:t>
            </w:r>
          </w:p>
          <w:p w14:paraId="32C63AA4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"name" TEXT NOT NULL</w:t>
            </w:r>
          </w:p>
          <w:p w14:paraId="79C48183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);</w:t>
            </w:r>
          </w:p>
          <w:p w14:paraId="02A979ED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ALTER TABLE "</w:t>
            </w:r>
            <w:proofErr w:type="spellStart"/>
            <w:r w:rsidRPr="0020064C">
              <w:rPr>
                <w:lang w:val="en-US"/>
              </w:rPr>
              <w:t>productionLine</w:t>
            </w:r>
            <w:proofErr w:type="spellEnd"/>
            <w:r w:rsidRPr="0020064C">
              <w:rPr>
                <w:lang w:val="en-US"/>
              </w:rPr>
              <w:t>" ADD PRIMARY KEY("id");</w:t>
            </w:r>
          </w:p>
          <w:p w14:paraId="3AB72BFA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CREATE TABLE "events"(</w:t>
            </w:r>
          </w:p>
          <w:p w14:paraId="201ED61D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"id" BIGINT NOT NULL,</w:t>
            </w:r>
          </w:p>
          <w:p w14:paraId="5A08DB2B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"time" </w:t>
            </w:r>
            <w:proofErr w:type="gramStart"/>
            <w:r w:rsidRPr="0020064C">
              <w:rPr>
                <w:lang w:val="en-US"/>
              </w:rPr>
              <w:t>TIMESTAMP(</w:t>
            </w:r>
            <w:proofErr w:type="gramEnd"/>
            <w:r w:rsidRPr="0020064C">
              <w:rPr>
                <w:lang w:val="en-US"/>
              </w:rPr>
              <w:t>0) WITHOUT TIME ZONE NOT NULL,</w:t>
            </w:r>
          </w:p>
          <w:p w14:paraId="20CCE926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"description" TEXT NOT NULL,</w:t>
            </w:r>
          </w:p>
          <w:p w14:paraId="70191930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20064C">
              <w:rPr>
                <w:lang w:val="en-US"/>
              </w:rPr>
              <w:t>sensors</w:t>
            </w:r>
            <w:proofErr w:type="gramEnd"/>
            <w:r w:rsidRPr="0020064C">
              <w:rPr>
                <w:lang w:val="en-US"/>
              </w:rPr>
              <w:t>_id</w:t>
            </w:r>
            <w:proofErr w:type="spellEnd"/>
            <w:r w:rsidRPr="0020064C">
              <w:rPr>
                <w:lang w:val="en-US"/>
              </w:rPr>
              <w:t>" BIGINT NOT NULL,</w:t>
            </w:r>
          </w:p>
          <w:p w14:paraId="0DE84418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20064C">
              <w:rPr>
                <w:lang w:val="en-US"/>
              </w:rPr>
              <w:t>user</w:t>
            </w:r>
            <w:proofErr w:type="gramEnd"/>
            <w:r w:rsidRPr="0020064C">
              <w:rPr>
                <w:lang w:val="en-US"/>
              </w:rPr>
              <w:t>_id</w:t>
            </w:r>
            <w:proofErr w:type="spellEnd"/>
            <w:r w:rsidRPr="0020064C">
              <w:rPr>
                <w:lang w:val="en-US"/>
              </w:rPr>
              <w:t>" BIGINT NOT NULL</w:t>
            </w:r>
          </w:p>
          <w:p w14:paraId="228917B9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);</w:t>
            </w:r>
          </w:p>
          <w:p w14:paraId="005FE73B" w14:textId="77777777" w:rsidR="0020064C" w:rsidRPr="0020064C" w:rsidRDefault="0020064C" w:rsidP="0020064C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>ALTER TABLE "events" ADD PRIMARY KEY("id");</w:t>
            </w:r>
          </w:p>
        </w:tc>
      </w:tr>
    </w:tbl>
    <w:p w14:paraId="17D1AC40" w14:textId="77777777" w:rsidR="0020064C" w:rsidRPr="0020064C" w:rsidRDefault="0020064C" w:rsidP="0020064C">
      <w:pPr>
        <w:rPr>
          <w:lang w:val="en-US"/>
        </w:rPr>
      </w:pPr>
    </w:p>
    <w:p w14:paraId="61C9CDC4" w14:textId="77777777" w:rsidR="0020064C" w:rsidRPr="0020064C" w:rsidRDefault="0020064C" w:rsidP="00922BD1">
      <w:pPr>
        <w:pStyle w:val="2"/>
      </w:pPr>
      <w:bookmarkStart w:id="5" w:name="_Toc194934404"/>
      <w:r w:rsidRPr="0020064C">
        <w:t>3.3 Разработка системы мониторинга параметров</w:t>
      </w:r>
      <w:bookmarkEnd w:id="5"/>
    </w:p>
    <w:p w14:paraId="15E7D317" w14:textId="77777777" w:rsidR="0020064C" w:rsidRPr="0020064C" w:rsidRDefault="0020064C" w:rsidP="0020064C">
      <w:r w:rsidRPr="0020064C">
        <w:t>Разработка системы мониторинга производства кабельной продукции состоит из нескольких ключевых элементов, реализующих основной функционал — от сбора данных с датчиков до их обработки и отображения в веб-интерфейсе.</w:t>
      </w:r>
    </w:p>
    <w:p w14:paraId="7999C8A2" w14:textId="77777777" w:rsidR="0020064C" w:rsidRPr="0020064C" w:rsidRDefault="0020064C" w:rsidP="0020064C">
      <w:r w:rsidRPr="0020064C">
        <w:rPr>
          <w:rFonts w:eastAsia="Times New Roman"/>
        </w:rPr>
        <w:t xml:space="preserve">Сбор данных с датчиков осуществляется через протокол MQTT (Приложение А), который обеспечивает надёжную передачу сообщений даже в </w:t>
      </w:r>
      <w:r w:rsidRPr="0020064C">
        <w:rPr>
          <w:rFonts w:eastAsia="Times New Roman"/>
        </w:rPr>
        <w:lastRenderedPageBreak/>
        <w:t xml:space="preserve">условиях нестабильного сетевого соединения. Клиент обеспечивает </w:t>
      </w:r>
      <w:r w:rsidRPr="0020064C">
        <w:t>подключение к MQTT брокеру, подписку на необходимые топики, обработку входящих сообщений и отказоустойчивость при разрыве соединения.</w:t>
      </w:r>
    </w:p>
    <w:p w14:paraId="1BB2E04C" w14:textId="77777777" w:rsidR="0020064C" w:rsidRPr="0020064C" w:rsidRDefault="0020064C" w:rsidP="0020064C">
      <w:r w:rsidRPr="0020064C">
        <w:t xml:space="preserve">API системы реализовано с использованием </w:t>
      </w:r>
      <w:proofErr w:type="spellStart"/>
      <w:r w:rsidRPr="0020064C">
        <w:t>FastAPI</w:t>
      </w:r>
      <w:proofErr w:type="spellEnd"/>
      <w:r w:rsidRPr="0020064C">
        <w:t xml:space="preserve"> и предоставляет доступ к данным о текущем состоянии производства, истории показаний датчиков и оповещениях. API поддерживает JWT-аутентификацию и разграничение доступа по ролям.</w:t>
      </w:r>
    </w:p>
    <w:p w14:paraId="38537763" w14:textId="77777777" w:rsidR="0020064C" w:rsidRPr="0020064C" w:rsidRDefault="0020064C" w:rsidP="0020064C">
      <w:pPr>
        <w:rPr>
          <w:rFonts w:asciiTheme="majorBidi" w:eastAsia="Arial" w:hAnsiTheme="majorBidi" w:cs="Arial"/>
          <w:lang w:eastAsia="ru-RU"/>
          <w14:ligatures w14:val="standardContextual"/>
        </w:rPr>
      </w:pPr>
      <w:r w:rsidRPr="0020064C">
        <w:rPr>
          <w:rFonts w:asciiTheme="majorBidi" w:eastAsia="Arial" w:hAnsiTheme="majorBidi" w:cs="Arial"/>
          <w:lang w:eastAsia="ru-RU"/>
          <w14:ligatures w14:val="standardContextual"/>
        </w:rPr>
        <w:t xml:space="preserve">Обработка данных в режиме реального времени является ключевым аспектом разработанной системы. В этом разделе рассматривается архитектура и реализация компонентов, обеспечивающих сбор, обработку, анализ и визуализацию данных в реальном времени. </w:t>
      </w:r>
    </w:p>
    <w:p w14:paraId="7517D825" w14:textId="77777777" w:rsidR="0020064C" w:rsidRPr="0020064C" w:rsidRDefault="0020064C" w:rsidP="0020064C">
      <w:pPr>
        <w:rPr>
          <w:rFonts w:asciiTheme="majorBidi" w:eastAsia="Arial" w:hAnsiTheme="majorBidi" w:cs="Arial"/>
          <w:lang w:eastAsia="ru-RU"/>
          <w14:ligatures w14:val="standardContextual"/>
        </w:rPr>
      </w:pPr>
      <w:r w:rsidRPr="0020064C">
        <w:rPr>
          <w:rFonts w:asciiTheme="majorBidi" w:eastAsia="Arial" w:hAnsiTheme="majorBidi" w:cs="Arial"/>
          <w:lang w:eastAsia="ru-RU"/>
          <w14:ligatures w14:val="standardContextual"/>
        </w:rPr>
        <w:t>Система обработки данных в режиме реального времени построена на принципах событийно-ориентированной архитектуры (Event-</w:t>
      </w:r>
      <w:proofErr w:type="spellStart"/>
      <w:r w:rsidRPr="0020064C">
        <w:rPr>
          <w:rFonts w:asciiTheme="majorBidi" w:eastAsia="Arial" w:hAnsiTheme="majorBidi" w:cs="Arial"/>
          <w:lang w:eastAsia="ru-RU"/>
          <w14:ligatures w14:val="standardContextual"/>
        </w:rPr>
        <w:t>Driven</w:t>
      </w:r>
      <w:proofErr w:type="spellEnd"/>
      <w:r w:rsidRPr="0020064C">
        <w:rPr>
          <w:rFonts w:asciiTheme="majorBidi" w:eastAsia="Arial" w:hAnsiTheme="majorBidi" w:cs="Arial"/>
          <w:lang w:eastAsia="ru-RU"/>
          <w14:ligatures w14:val="standardContextual"/>
        </w:rPr>
        <w:t xml:space="preserve"> Architecture), где каждое изменение показаний датчика рассматривается как событие, требующее обработки.</w:t>
      </w:r>
    </w:p>
    <w:p w14:paraId="2ECBF2B6" w14:textId="77777777" w:rsidR="0020064C" w:rsidRPr="0020064C" w:rsidRDefault="0020064C" w:rsidP="0020064C">
      <w:pPr>
        <w:tabs>
          <w:tab w:val="left" w:pos="5700"/>
        </w:tabs>
        <w:rPr>
          <w:rFonts w:eastAsia="Calibri"/>
          <w:szCs w:val="24"/>
        </w:rPr>
      </w:pPr>
      <w:r w:rsidRPr="0020064C">
        <w:rPr>
          <w:rFonts w:eastAsia="Calibri"/>
          <w:szCs w:val="24"/>
        </w:rPr>
        <w:t>Такая архитектура обеспечивает:</w:t>
      </w:r>
    </w:p>
    <w:p w14:paraId="612AFFEA" w14:textId="77777777" w:rsidR="0020064C" w:rsidRPr="0020064C" w:rsidRDefault="0020064C" w:rsidP="0020064C">
      <w:pPr>
        <w:pStyle w:val="a"/>
        <w:numPr>
          <w:ilvl w:val="0"/>
          <w:numId w:val="46"/>
        </w:numPr>
      </w:pPr>
      <w:r w:rsidRPr="0020064C">
        <w:t>Низкую задержку между получением данных и их отображением;</w:t>
      </w:r>
    </w:p>
    <w:p w14:paraId="49A89F01" w14:textId="77777777" w:rsidR="0020064C" w:rsidRPr="0020064C" w:rsidRDefault="0020064C" w:rsidP="0020064C">
      <w:pPr>
        <w:pStyle w:val="a"/>
        <w:numPr>
          <w:ilvl w:val="0"/>
          <w:numId w:val="46"/>
        </w:numPr>
      </w:pPr>
      <w:r w:rsidRPr="0020064C">
        <w:t>Масштабируемость системы при увеличении количества датчиков;</w:t>
      </w:r>
    </w:p>
    <w:p w14:paraId="64E8D1E3" w14:textId="77777777" w:rsidR="0020064C" w:rsidRPr="0020064C" w:rsidRDefault="0020064C" w:rsidP="0020064C">
      <w:pPr>
        <w:pStyle w:val="a"/>
        <w:numPr>
          <w:ilvl w:val="0"/>
          <w:numId w:val="46"/>
        </w:numPr>
      </w:pPr>
      <w:r w:rsidRPr="0020064C">
        <w:t>Устойчивость к сбоям отдельных компонентов;</w:t>
      </w:r>
    </w:p>
    <w:p w14:paraId="52C8DA37" w14:textId="77777777" w:rsidR="0020064C" w:rsidRPr="0020064C" w:rsidRDefault="0020064C" w:rsidP="0020064C">
      <w:pPr>
        <w:pStyle w:val="a"/>
        <w:numPr>
          <w:ilvl w:val="0"/>
          <w:numId w:val="46"/>
        </w:numPr>
      </w:pPr>
      <w:r w:rsidRPr="0020064C">
        <w:t>Возможность параллельной обработки больших объёмов данных.</w:t>
      </w:r>
    </w:p>
    <w:p w14:paraId="7E684745" w14:textId="77777777" w:rsidR="0020064C" w:rsidRPr="0020064C" w:rsidRDefault="0020064C" w:rsidP="0020064C">
      <w:pPr>
        <w:tabs>
          <w:tab w:val="left" w:pos="3135"/>
        </w:tabs>
      </w:pPr>
      <w:r w:rsidRPr="0020064C">
        <w:t xml:space="preserve">MQTT (Message </w:t>
      </w:r>
      <w:proofErr w:type="spellStart"/>
      <w:r w:rsidRPr="0020064C">
        <w:t>Queuing</w:t>
      </w:r>
      <w:proofErr w:type="spellEnd"/>
      <w:r w:rsidRPr="0020064C">
        <w:t xml:space="preserve"> </w:t>
      </w:r>
      <w:proofErr w:type="spellStart"/>
      <w:r w:rsidRPr="0020064C">
        <w:t>Telemetry</w:t>
      </w:r>
      <w:proofErr w:type="spellEnd"/>
      <w:r w:rsidRPr="0020064C">
        <w:t xml:space="preserve"> Transport) был выбран как основной протокол для сбора данных с датчиков благодаря его легковесности, надёжности и поддержке модели публикации/подписки. Система использует иерархическую структуру топиков для организации потоков данных от различных участков производства. </w:t>
      </w:r>
    </w:p>
    <w:p w14:paraId="0183135D" w14:textId="77777777" w:rsidR="0020064C" w:rsidRPr="0020064C" w:rsidRDefault="0020064C" w:rsidP="0020064C">
      <w:pPr>
        <w:rPr>
          <w:rFonts w:eastAsia="Times New Roman"/>
        </w:rPr>
      </w:pPr>
      <w:r w:rsidRPr="0020064C">
        <w:t xml:space="preserve">Для обеспечения обновления данных в веб-интерфейсе без перезагрузки страницы используется технология </w:t>
      </w:r>
      <w:proofErr w:type="spellStart"/>
      <w:r w:rsidRPr="0020064C">
        <w:t>WebSocket</w:t>
      </w:r>
      <w:proofErr w:type="spellEnd"/>
      <w:r w:rsidRPr="0020064C">
        <w:t xml:space="preserve">. Код класса, отвечающего за работу по </w:t>
      </w:r>
      <w:proofErr w:type="spellStart"/>
      <w:r w:rsidRPr="0020064C">
        <w:t>web</w:t>
      </w:r>
      <w:proofErr w:type="spellEnd"/>
      <w:r w:rsidRPr="0020064C">
        <w:t xml:space="preserve"> </w:t>
      </w:r>
      <w:proofErr w:type="spellStart"/>
      <w:r w:rsidRPr="0020064C">
        <w:t>socket</w:t>
      </w:r>
      <w:proofErr w:type="spellEnd"/>
      <w:r w:rsidRPr="0020064C">
        <w:t xml:space="preserve">, </w:t>
      </w:r>
      <w:proofErr w:type="spellStart"/>
      <w:r w:rsidRPr="0020064C">
        <w:rPr>
          <w:rFonts w:eastAsia="Times New Roman"/>
        </w:rPr>
        <w:t>приведен</w:t>
      </w:r>
      <w:proofErr w:type="spellEnd"/>
      <w:r w:rsidRPr="0020064C">
        <w:rPr>
          <w:rFonts w:eastAsia="Times New Roman"/>
        </w:rPr>
        <w:t xml:space="preserve"> в Приложении Б.</w:t>
      </w:r>
    </w:p>
    <w:p w14:paraId="1C8A7C7A" w14:textId="77777777" w:rsidR="0020064C" w:rsidRPr="0020064C" w:rsidRDefault="0020064C" w:rsidP="0020064C">
      <w:pPr>
        <w:tabs>
          <w:tab w:val="left" w:pos="3135"/>
        </w:tabs>
      </w:pPr>
      <w:r w:rsidRPr="0020064C">
        <w:t xml:space="preserve">Реализация </w:t>
      </w:r>
      <w:proofErr w:type="spellStart"/>
      <w:r w:rsidRPr="0020064C">
        <w:t>WebSocket</w:t>
      </w:r>
      <w:proofErr w:type="spellEnd"/>
      <w:r w:rsidRPr="0020064C">
        <w:t xml:space="preserve"> сервера поддерживает следующие функции:</w:t>
      </w:r>
    </w:p>
    <w:p w14:paraId="07D615D0" w14:textId="77777777" w:rsidR="0020064C" w:rsidRPr="0020064C" w:rsidRDefault="0020064C" w:rsidP="0020064C">
      <w:pPr>
        <w:numPr>
          <w:ilvl w:val="0"/>
          <w:numId w:val="42"/>
        </w:numPr>
        <w:tabs>
          <w:tab w:val="num" w:pos="1276"/>
        </w:tabs>
        <w:ind w:left="0"/>
      </w:pPr>
      <w:r w:rsidRPr="0020064C">
        <w:t>подключение клиентов к различным каналам данных;</w:t>
      </w:r>
    </w:p>
    <w:p w14:paraId="3B0F8219" w14:textId="77777777" w:rsidR="0020064C" w:rsidRPr="0020064C" w:rsidRDefault="0020064C" w:rsidP="0020064C">
      <w:pPr>
        <w:numPr>
          <w:ilvl w:val="0"/>
          <w:numId w:val="42"/>
        </w:numPr>
        <w:tabs>
          <w:tab w:val="num" w:pos="1276"/>
        </w:tabs>
        <w:ind w:left="0"/>
      </w:pPr>
      <w:r w:rsidRPr="0020064C">
        <w:lastRenderedPageBreak/>
        <w:t>широковещательная рассылка обновлений</w:t>
      </w:r>
      <w:r w:rsidRPr="0020064C">
        <w:rPr>
          <w:lang w:val="en-US"/>
        </w:rPr>
        <w:t>;</w:t>
      </w:r>
    </w:p>
    <w:p w14:paraId="5CFEDDBF" w14:textId="77777777" w:rsidR="0020064C" w:rsidRPr="0020064C" w:rsidRDefault="0020064C" w:rsidP="0020064C">
      <w:pPr>
        <w:numPr>
          <w:ilvl w:val="0"/>
          <w:numId w:val="42"/>
        </w:numPr>
        <w:tabs>
          <w:tab w:val="num" w:pos="1276"/>
        </w:tabs>
        <w:ind w:left="0"/>
      </w:pPr>
      <w:r w:rsidRPr="0020064C">
        <w:t>целевая отправка оповещений конкретным клиентам.</w:t>
      </w:r>
    </w:p>
    <w:p w14:paraId="388DD6AF" w14:textId="77777777" w:rsidR="0020064C" w:rsidRPr="0020064C" w:rsidRDefault="0020064C" w:rsidP="00922BD1">
      <w:pPr>
        <w:pStyle w:val="2"/>
      </w:pPr>
      <w:bookmarkStart w:id="6" w:name="_Toc194934405"/>
      <w:r w:rsidRPr="0020064C">
        <w:t>3.4 Разработка интерфейса</w:t>
      </w:r>
      <w:bookmarkEnd w:id="6"/>
    </w:p>
    <w:p w14:paraId="3471B970" w14:textId="77777777" w:rsidR="0020064C" w:rsidRPr="0020064C" w:rsidRDefault="0020064C" w:rsidP="0020064C">
      <w:pPr>
        <w:rPr>
          <w:rFonts w:eastAsia="Calibri"/>
        </w:rPr>
      </w:pPr>
      <w:r w:rsidRPr="0020064C">
        <w:rPr>
          <w:rFonts w:eastAsia="Calibri"/>
        </w:rPr>
        <w:t>Разработка интерфейсов для системы была ориентирована на предоставление удобного, информативного и эффективного инструмента для работы операторов и руководителей производства. Основной целью являлось создание интуитивно понятного веб-интерфейса, обеспечивающего оперативный мониторинг и управление процессами производства в режиме реального времени.</w:t>
      </w:r>
    </w:p>
    <w:p w14:paraId="09E3CA91" w14:textId="77777777" w:rsidR="0020064C" w:rsidRPr="0020064C" w:rsidRDefault="0020064C" w:rsidP="0020064C">
      <w:pPr>
        <w:rPr>
          <w:rFonts w:eastAsia="Calibri"/>
        </w:rPr>
      </w:pPr>
      <w:r w:rsidRPr="0020064C">
        <w:rPr>
          <w:rFonts w:eastAsia="Calibri"/>
        </w:rPr>
        <w:t xml:space="preserve">Для разработки </w:t>
      </w:r>
      <w:proofErr w:type="spellStart"/>
      <w:r w:rsidRPr="0020064C">
        <w:rPr>
          <w:rFonts w:eastAsia="Calibri"/>
        </w:rPr>
        <w:t>фронтенд</w:t>
      </w:r>
      <w:proofErr w:type="spellEnd"/>
      <w:r w:rsidRPr="0020064C">
        <w:rPr>
          <w:rFonts w:eastAsia="Calibri"/>
        </w:rPr>
        <w:t>-части системы были использованы следующие технологии:</w:t>
      </w:r>
    </w:p>
    <w:p w14:paraId="02DEDE18" w14:textId="77777777" w:rsidR="0020064C" w:rsidRPr="0020064C" w:rsidRDefault="0020064C" w:rsidP="0020064C">
      <w:pPr>
        <w:pStyle w:val="a"/>
        <w:numPr>
          <w:ilvl w:val="0"/>
          <w:numId w:val="47"/>
        </w:numPr>
      </w:pPr>
      <w:r w:rsidRPr="0020064C">
        <w:t>HTML5/CSS3/JavaScript — основа веб-интерфейса.</w:t>
      </w:r>
    </w:p>
    <w:p w14:paraId="3AFAE1C9" w14:textId="77777777" w:rsidR="0020064C" w:rsidRPr="0020064C" w:rsidRDefault="0020064C" w:rsidP="0020064C">
      <w:pPr>
        <w:pStyle w:val="a"/>
        <w:numPr>
          <w:ilvl w:val="0"/>
          <w:numId w:val="47"/>
        </w:numPr>
      </w:pPr>
      <w:proofErr w:type="spellStart"/>
      <w:r w:rsidRPr="0020064C">
        <w:t>Bootstrap</w:t>
      </w:r>
      <w:proofErr w:type="spellEnd"/>
      <w:r w:rsidRPr="0020064C">
        <w:t xml:space="preserve"> 5 — фреймворк для создания адаптивного и современного дизайна.</w:t>
      </w:r>
    </w:p>
    <w:p w14:paraId="45B4B629" w14:textId="77777777" w:rsidR="0020064C" w:rsidRPr="0020064C" w:rsidRDefault="0020064C" w:rsidP="0020064C">
      <w:pPr>
        <w:pStyle w:val="a"/>
        <w:numPr>
          <w:ilvl w:val="0"/>
          <w:numId w:val="47"/>
        </w:numPr>
      </w:pPr>
      <w:r w:rsidRPr="0020064C">
        <w:t>Chart.js — библиотека для визуализации данных.</w:t>
      </w:r>
    </w:p>
    <w:p w14:paraId="40BD2114" w14:textId="77777777" w:rsidR="0020064C" w:rsidRPr="0020064C" w:rsidRDefault="0020064C" w:rsidP="0020064C">
      <w:pPr>
        <w:pStyle w:val="a"/>
        <w:numPr>
          <w:ilvl w:val="0"/>
          <w:numId w:val="47"/>
        </w:numPr>
      </w:pPr>
      <w:proofErr w:type="spellStart"/>
      <w:r w:rsidRPr="0020064C">
        <w:t>WebSocket</w:t>
      </w:r>
      <w:proofErr w:type="spellEnd"/>
      <w:r w:rsidRPr="0020064C">
        <w:t xml:space="preserve"> API — для обеспечения обновления данных в реальном времени.</w:t>
      </w:r>
    </w:p>
    <w:p w14:paraId="32AAE278" w14:textId="77777777" w:rsidR="0020064C" w:rsidRPr="0020064C" w:rsidRDefault="0020064C" w:rsidP="0020064C">
      <w:pPr>
        <w:pStyle w:val="a"/>
        <w:numPr>
          <w:ilvl w:val="0"/>
          <w:numId w:val="47"/>
        </w:numPr>
      </w:pPr>
      <w:r w:rsidRPr="0020064C">
        <w:t xml:space="preserve">Jinja2 — </w:t>
      </w:r>
      <w:proofErr w:type="spellStart"/>
      <w:r w:rsidRPr="0020064C">
        <w:t>шаблонизатор</w:t>
      </w:r>
      <w:proofErr w:type="spellEnd"/>
      <w:r w:rsidRPr="0020064C">
        <w:t xml:space="preserve"> для генерации HTML на стороне сервера.</w:t>
      </w:r>
    </w:p>
    <w:p w14:paraId="60BEE624" w14:textId="77777777" w:rsidR="0020064C" w:rsidRPr="0020064C" w:rsidRDefault="0020064C" w:rsidP="0020064C">
      <w:pPr>
        <w:pStyle w:val="a"/>
        <w:numPr>
          <w:ilvl w:val="0"/>
          <w:numId w:val="47"/>
        </w:numPr>
      </w:pPr>
      <w:proofErr w:type="spellStart"/>
      <w:r w:rsidRPr="0020064C">
        <w:t>FontAwesome</w:t>
      </w:r>
      <w:proofErr w:type="spellEnd"/>
      <w:r w:rsidRPr="0020064C">
        <w:t xml:space="preserve"> — набор иконок для улучшения визуального восприятия интерфейса.</w:t>
      </w:r>
    </w:p>
    <w:p w14:paraId="168FD709" w14:textId="77777777" w:rsidR="0020064C" w:rsidRPr="0020064C" w:rsidRDefault="0020064C" w:rsidP="0020064C">
      <w:pPr>
        <w:pStyle w:val="a"/>
        <w:numPr>
          <w:ilvl w:val="0"/>
          <w:numId w:val="47"/>
        </w:numPr>
      </w:pPr>
      <w:proofErr w:type="spellStart"/>
      <w:r w:rsidRPr="0020064C">
        <w:t>Fetch</w:t>
      </w:r>
      <w:proofErr w:type="spellEnd"/>
      <w:r w:rsidRPr="0020064C">
        <w:t xml:space="preserve"> API — для асинхронного взаимодействия с REST API сервера.</w:t>
      </w:r>
    </w:p>
    <w:p w14:paraId="27393396" w14:textId="77777777" w:rsidR="0020064C" w:rsidRPr="0020064C" w:rsidRDefault="0020064C" w:rsidP="00922BD1">
      <w:pPr>
        <w:pStyle w:val="a5"/>
      </w:pPr>
      <w:r w:rsidRPr="0020064C">
        <w:t>Структура пользовательского интерфейса</w:t>
      </w:r>
    </w:p>
    <w:p w14:paraId="587CC7A0" w14:textId="77777777" w:rsidR="0020064C" w:rsidRPr="0020064C" w:rsidRDefault="0020064C" w:rsidP="0020064C">
      <w:pPr>
        <w:rPr>
          <w:rFonts w:eastAsia="Calibri"/>
        </w:rPr>
      </w:pPr>
      <w:r w:rsidRPr="0020064C">
        <w:rPr>
          <w:rFonts w:eastAsia="Calibri"/>
        </w:rPr>
        <w:t xml:space="preserve">Интерфейс системы организован в виде панели управления с различными функциональными разделами (Рисунок 3.1). </w:t>
      </w:r>
    </w:p>
    <w:p w14:paraId="46031F90" w14:textId="77777777" w:rsidR="0020064C" w:rsidRPr="0020064C" w:rsidRDefault="0020064C" w:rsidP="0020064C">
      <w:pPr>
        <w:rPr>
          <w:rFonts w:eastAsia="Calibri"/>
        </w:rPr>
      </w:pPr>
      <w:r w:rsidRPr="0020064C">
        <w:rPr>
          <w:rFonts w:eastAsia="Calibri"/>
        </w:rPr>
        <w:t>Содержимое интерфейса:</w:t>
      </w:r>
    </w:p>
    <w:p w14:paraId="00DEBA5F" w14:textId="77777777" w:rsidR="0020064C" w:rsidRPr="0020064C" w:rsidRDefault="0020064C" w:rsidP="0020064C">
      <w:pPr>
        <w:pStyle w:val="a"/>
        <w:numPr>
          <w:ilvl w:val="0"/>
          <w:numId w:val="43"/>
        </w:numPr>
      </w:pPr>
      <w:r w:rsidRPr="0020064C">
        <w:t>Навигационное меню — обеспечивает быстрый доступ ко всем разделам системы</w:t>
      </w:r>
    </w:p>
    <w:p w14:paraId="7BA086EE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lastRenderedPageBreak/>
        <w:t>Информационная панель (</w:t>
      </w:r>
      <w:proofErr w:type="spellStart"/>
      <w:r w:rsidRPr="0020064C">
        <w:t>дашборд</w:t>
      </w:r>
      <w:proofErr w:type="spellEnd"/>
      <w:r w:rsidRPr="0020064C">
        <w:t>) — отображает общее состояние производства.</w:t>
      </w:r>
    </w:p>
    <w:p w14:paraId="5865500C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Детальные страницы датчиков — для просмотра подробной информации по каждому датчику.</w:t>
      </w:r>
    </w:p>
    <w:p w14:paraId="41BCBDD7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Раздел оповещений и событий — для отслеживания нештатных ситуаций.</w:t>
      </w:r>
    </w:p>
    <w:p w14:paraId="00CBC703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Аналитические отчёты и графики — для анализа производственных показателей.</w:t>
      </w:r>
    </w:p>
    <w:p w14:paraId="249E72C4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Панель настроек — для конфигурирования параметров системы.</w:t>
      </w:r>
    </w:p>
    <w:p w14:paraId="6DA59747" w14:textId="77777777" w:rsidR="0020064C" w:rsidRPr="0020064C" w:rsidRDefault="0020064C" w:rsidP="0020064C">
      <w:pPr>
        <w:numPr>
          <w:ilvl w:val="0"/>
          <w:numId w:val="28"/>
        </w:numPr>
      </w:pPr>
      <w:r w:rsidRPr="0020064C">
        <w:t>Страница авторизации — для аутентификации пользователей с разным уровнем доступа.</w:t>
      </w:r>
    </w:p>
    <w:p w14:paraId="04A96E7A" w14:textId="77777777" w:rsidR="0020064C" w:rsidRPr="0020064C" w:rsidRDefault="0020064C" w:rsidP="0020064C">
      <w:pPr>
        <w:ind w:firstLine="0"/>
        <w:jc w:val="center"/>
      </w:pPr>
      <w:r w:rsidRPr="0020064C">
        <w:rPr>
          <w:noProof/>
        </w:rPr>
        <w:drawing>
          <wp:inline distT="0" distB="0" distL="0" distR="0" wp14:anchorId="5620C92A" wp14:editId="42D22AB2">
            <wp:extent cx="6105525" cy="3143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FAEF" w14:textId="77777777" w:rsidR="0020064C" w:rsidRPr="0020064C" w:rsidRDefault="0020064C" w:rsidP="0020064C">
      <w:pPr>
        <w:spacing w:after="340" w:line="240" w:lineRule="auto"/>
        <w:ind w:firstLine="0"/>
        <w:jc w:val="center"/>
        <w:rPr>
          <w:b/>
          <w:sz w:val="24"/>
        </w:rPr>
      </w:pPr>
      <w:r w:rsidRPr="0020064C">
        <w:rPr>
          <w:b/>
          <w:sz w:val="24"/>
        </w:rPr>
        <w:t>Рисунок 3.1 — Интерфейс системы мониторинга</w:t>
      </w:r>
    </w:p>
    <w:p w14:paraId="614AA100" w14:textId="77777777" w:rsidR="0020064C" w:rsidRPr="0020064C" w:rsidRDefault="0020064C" w:rsidP="0020064C">
      <w:r w:rsidRPr="0020064C">
        <w:t>При входе в систему появляется окно аутентификации (Рисунок 3.2).</w:t>
      </w:r>
    </w:p>
    <w:p w14:paraId="070F78B6" w14:textId="77777777" w:rsidR="0020064C" w:rsidRPr="0020064C" w:rsidRDefault="0020064C" w:rsidP="0020064C">
      <w:pPr>
        <w:ind w:firstLine="0"/>
        <w:jc w:val="center"/>
      </w:pPr>
      <w:r w:rsidRPr="0020064C">
        <w:rPr>
          <w:noProof/>
        </w:rPr>
        <w:drawing>
          <wp:inline distT="0" distB="0" distL="0" distR="0" wp14:anchorId="13BCD1B9" wp14:editId="4DC65EA1">
            <wp:extent cx="4181475" cy="15696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01" cy="157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8D52" w14:textId="77777777" w:rsidR="0020064C" w:rsidRPr="0020064C" w:rsidRDefault="0020064C" w:rsidP="0020064C">
      <w:pPr>
        <w:spacing w:after="340" w:line="240" w:lineRule="auto"/>
        <w:ind w:firstLine="0"/>
        <w:jc w:val="center"/>
        <w:rPr>
          <w:b/>
          <w:sz w:val="24"/>
        </w:rPr>
      </w:pPr>
      <w:r w:rsidRPr="0020064C">
        <w:rPr>
          <w:b/>
          <w:sz w:val="24"/>
        </w:rPr>
        <w:t>Рисунок 3.2 — Аутентификация</w:t>
      </w:r>
    </w:p>
    <w:p w14:paraId="65B86D43" w14:textId="77777777" w:rsidR="0020064C" w:rsidRPr="0020064C" w:rsidRDefault="0020064C" w:rsidP="0020064C">
      <w:r w:rsidRPr="0020064C">
        <w:lastRenderedPageBreak/>
        <w:t>На Рисунке 3.3 представлен раздел мониторинга значений. Здесь отображаются все значения с датчиков в реальном времени.</w:t>
      </w:r>
    </w:p>
    <w:p w14:paraId="6F448186" w14:textId="77777777" w:rsidR="0020064C" w:rsidRPr="0020064C" w:rsidRDefault="0020064C" w:rsidP="0020064C">
      <w:pPr>
        <w:ind w:firstLine="0"/>
        <w:jc w:val="center"/>
      </w:pPr>
      <w:r w:rsidRPr="0020064C">
        <w:rPr>
          <w:noProof/>
        </w:rPr>
        <w:drawing>
          <wp:inline distT="0" distB="0" distL="0" distR="0" wp14:anchorId="4E2917B6" wp14:editId="5458C4B7">
            <wp:extent cx="4975761" cy="253833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14" cy="254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D7E2" w14:textId="77777777" w:rsidR="0020064C" w:rsidRPr="0020064C" w:rsidRDefault="0020064C" w:rsidP="0020064C">
      <w:pPr>
        <w:spacing w:after="340" w:line="240" w:lineRule="auto"/>
        <w:ind w:firstLine="0"/>
        <w:jc w:val="center"/>
        <w:rPr>
          <w:b/>
          <w:sz w:val="24"/>
        </w:rPr>
      </w:pPr>
      <w:r w:rsidRPr="0020064C">
        <w:rPr>
          <w:b/>
          <w:sz w:val="24"/>
        </w:rPr>
        <w:t>Рисунок 3.3 — Мониторинг значений датчиков</w:t>
      </w:r>
    </w:p>
    <w:p w14:paraId="0A4BC9A7" w14:textId="77777777" w:rsidR="0020064C" w:rsidRPr="0020064C" w:rsidRDefault="0020064C" w:rsidP="0020064C">
      <w:r w:rsidRPr="0020064C">
        <w:t>Раздел «Оповещения системы» отображает все записанные ошибки, которые были обработаны системой (Рисунок 3.4).</w:t>
      </w:r>
    </w:p>
    <w:p w14:paraId="1883C943" w14:textId="77777777" w:rsidR="0020064C" w:rsidRPr="0020064C" w:rsidRDefault="0020064C" w:rsidP="0020064C">
      <w:pPr>
        <w:ind w:firstLine="0"/>
        <w:jc w:val="center"/>
      </w:pPr>
      <w:r w:rsidRPr="0020064C">
        <w:rPr>
          <w:noProof/>
        </w:rPr>
        <w:drawing>
          <wp:inline distT="0" distB="0" distL="0" distR="0" wp14:anchorId="4A076167" wp14:editId="48F43EC7">
            <wp:extent cx="5415148" cy="253887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82" cy="253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CEA8" w14:textId="77777777" w:rsidR="0020064C" w:rsidRPr="0020064C" w:rsidRDefault="0020064C" w:rsidP="0020064C">
      <w:pPr>
        <w:spacing w:after="340" w:line="240" w:lineRule="auto"/>
        <w:ind w:firstLine="0"/>
        <w:jc w:val="center"/>
        <w:rPr>
          <w:b/>
          <w:sz w:val="24"/>
        </w:rPr>
      </w:pPr>
      <w:r w:rsidRPr="0020064C">
        <w:rPr>
          <w:b/>
          <w:sz w:val="24"/>
        </w:rPr>
        <w:t>Рисунок 3.4 — Оповещения системы</w:t>
      </w:r>
    </w:p>
    <w:p w14:paraId="430C5A1A" w14:textId="4E0D5FB3" w:rsidR="00E13C8D" w:rsidRDefault="00A90AED" w:rsidP="00E13C8D">
      <w:pPr>
        <w:pStyle w:val="1"/>
      </w:pPr>
      <w:bookmarkStart w:id="7" w:name="_Toc194934406"/>
      <w:r>
        <w:lastRenderedPageBreak/>
        <w:t>ВЫВОД</w:t>
      </w:r>
      <w:bookmarkEnd w:id="7"/>
    </w:p>
    <w:p w14:paraId="1FFB521D" w14:textId="4E6ED736" w:rsidR="00937B43" w:rsidRPr="0081193D" w:rsidRDefault="0081193D" w:rsidP="0081193D">
      <w:pPr>
        <w:pStyle w:val="aff1"/>
        <w:rPr>
          <w:sz w:val="40"/>
          <w:szCs w:val="40"/>
        </w:rPr>
      </w:pPr>
      <w:r>
        <w:t xml:space="preserve">В </w:t>
      </w:r>
      <w:r>
        <w:t>ходе выполнения</w:t>
      </w:r>
      <w:r>
        <w:t xml:space="preserve"> работы создана комплексная система автоматизации мониторинга за процессом стерилизации свиных консервов, обеспечивающая мониторинг, анализ и управление производственными процессами в режиме реального времени. Система реализована на основе событийно-ориентированной архитектуры с использованием современных технологий: Python,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MQTT, Apache </w:t>
      </w:r>
      <w:proofErr w:type="spellStart"/>
      <w:r>
        <w:t>Kafka</w:t>
      </w:r>
      <w:proofErr w:type="spellEnd"/>
      <w:r>
        <w:t xml:space="preserve"> и </w:t>
      </w:r>
      <w:proofErr w:type="spellStart"/>
      <w:r>
        <w:t>WebSocket</w:t>
      </w:r>
      <w:proofErr w:type="spellEnd"/>
      <w:r>
        <w:t>.</w:t>
      </w:r>
      <w:r>
        <w:t xml:space="preserve"> </w:t>
      </w:r>
      <w:r>
        <w:t>Результат работы представляет собой готовое к промышленному внедрению решение, объединяющее современные технологии программной инженерии с глубоким пониманием технологического процесса стерилизации консервов.</w:t>
      </w:r>
    </w:p>
    <w:p w14:paraId="5BF64A1D" w14:textId="77777777" w:rsidR="0020064C" w:rsidRDefault="0020064C" w:rsidP="0020064C">
      <w:pPr>
        <w:pStyle w:val="1"/>
        <w:jc w:val="center"/>
      </w:pPr>
      <w:bookmarkStart w:id="8" w:name="_Toc194730317"/>
      <w:bookmarkStart w:id="9" w:name="_Toc194934407"/>
      <w:r>
        <w:lastRenderedPageBreak/>
        <w:t>ПРИЛОЖЕНИЯ</w:t>
      </w:r>
      <w:bookmarkEnd w:id="8"/>
      <w:bookmarkEnd w:id="9"/>
    </w:p>
    <w:p w14:paraId="12863280" w14:textId="77777777" w:rsidR="0020064C" w:rsidRDefault="0020064C" w:rsidP="0020064C">
      <w:r>
        <w:t>Приложение А</w:t>
      </w:r>
    </w:p>
    <w:p w14:paraId="414C048F" w14:textId="77777777" w:rsidR="0020064C" w:rsidRDefault="0020064C" w:rsidP="0020064C">
      <w:r>
        <w:t>Приложение Б</w:t>
      </w:r>
    </w:p>
    <w:p w14:paraId="47F1A395" w14:textId="3B789862" w:rsidR="0020064C" w:rsidRDefault="0020064C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C1D6E43" w14:textId="77777777" w:rsidR="0020064C" w:rsidRDefault="0020064C" w:rsidP="0020064C">
      <w:pPr>
        <w:pStyle w:val="3"/>
        <w:ind w:left="0"/>
        <w:jc w:val="center"/>
      </w:pPr>
      <w:bookmarkStart w:id="10" w:name="_Toc194730318"/>
      <w:bookmarkStart w:id="11" w:name="_Toc194934408"/>
      <w:r>
        <w:lastRenderedPageBreak/>
        <w:t>Приложение А</w:t>
      </w:r>
      <w:bookmarkEnd w:id="10"/>
      <w:bookmarkEnd w:id="11"/>
    </w:p>
    <w:p w14:paraId="301BBFBB" w14:textId="77777777" w:rsidR="0020064C" w:rsidRDefault="0020064C" w:rsidP="0020064C">
      <w:pPr>
        <w:ind w:firstLine="0"/>
        <w:jc w:val="center"/>
      </w:pPr>
      <w:r w:rsidRPr="00130E83">
        <w:t xml:space="preserve">Функция обработки сообщений с </w:t>
      </w:r>
      <w:proofErr w:type="spellStart"/>
      <w:r w:rsidRPr="00130E83">
        <w:t>Mqqt</w:t>
      </w:r>
      <w:proofErr w:type="spellEnd"/>
      <w:r w:rsidRPr="00130E83">
        <w:t xml:space="preserve"> брокера</w:t>
      </w:r>
    </w:p>
    <w:tbl>
      <w:tblPr>
        <w:tblStyle w:val="af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20064C" w14:paraId="4B00CD96" w14:textId="77777777" w:rsidTr="00A07D41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73609" w14:textId="19A50EFF" w:rsidR="0020064C" w:rsidRPr="0020064C" w:rsidRDefault="0020064C" w:rsidP="00A07D41">
            <w:pPr>
              <w:pStyle w:val="a6"/>
              <w:rPr>
                <w:lang w:val="en-US"/>
              </w:rPr>
            </w:pPr>
            <w:r>
              <w:t>Листинг</w:t>
            </w:r>
            <w:r w:rsidRPr="0020064C">
              <w:rPr>
                <w:lang w:val="en-US"/>
              </w:rPr>
              <w:t xml:space="preserve"> </w:t>
            </w:r>
            <w:proofErr w:type="gramStart"/>
            <w:r>
              <w:t>А</w:t>
            </w:r>
            <w:r w:rsidRPr="0020064C">
              <w:rPr>
                <w:lang w:val="en-US"/>
              </w:rPr>
              <w:t xml:space="preserve"> </w:t>
            </w:r>
            <w:r w:rsidRPr="0020064C">
              <w:rPr>
                <w:lang w:val="en-US"/>
              </w:rPr>
              <w:t xml:space="preserve"> —</w:t>
            </w:r>
            <w:proofErr w:type="gramEnd"/>
            <w:r w:rsidRPr="0020064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mqtt_client_thread</w:t>
            </w:r>
            <w:proofErr w:type="spellEnd"/>
          </w:p>
        </w:tc>
      </w:tr>
      <w:tr w:rsidR="0020064C" w:rsidRPr="0020064C" w14:paraId="47788FCE" w14:textId="77777777" w:rsidTr="00A07D41">
        <w:tc>
          <w:tcPr>
            <w:tcW w:w="9628" w:type="dxa"/>
            <w:tcBorders>
              <w:top w:val="single" w:sz="4" w:space="0" w:color="auto"/>
            </w:tcBorders>
          </w:tcPr>
          <w:p w14:paraId="78DBD6EB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def </w:t>
            </w:r>
            <w:proofErr w:type="spellStart"/>
            <w:r w:rsidRPr="00261EAC">
              <w:rPr>
                <w:lang w:val="en-US"/>
              </w:rPr>
              <w:t>mqtt_client_</w:t>
            </w:r>
            <w:proofErr w:type="gramStart"/>
            <w:r w:rsidRPr="00261EAC">
              <w:rPr>
                <w:lang w:val="en-US"/>
              </w:rPr>
              <w:t>thread</w:t>
            </w:r>
            <w:proofErr w:type="spellEnd"/>
            <w:r w:rsidRPr="00261EAC">
              <w:rPr>
                <w:lang w:val="en-US"/>
              </w:rPr>
              <w:t>(</w:t>
            </w:r>
            <w:proofErr w:type="gramEnd"/>
            <w:r w:rsidRPr="00261EAC">
              <w:rPr>
                <w:lang w:val="en-US"/>
              </w:rPr>
              <w:t>):</w:t>
            </w:r>
          </w:p>
          <w:p w14:paraId="24D0F700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global </w:t>
            </w:r>
            <w:proofErr w:type="spellStart"/>
            <w:r w:rsidRPr="00261EAC">
              <w:rPr>
                <w:lang w:val="en-US"/>
              </w:rPr>
              <w:t>mqtt_client_instance</w:t>
            </w:r>
            <w:proofErr w:type="spellEnd"/>
            <w:r w:rsidRPr="00261EAC">
              <w:rPr>
                <w:lang w:val="en-US"/>
              </w:rPr>
              <w:t xml:space="preserve">, </w:t>
            </w:r>
            <w:proofErr w:type="spellStart"/>
            <w:r w:rsidRPr="00261EAC">
              <w:rPr>
                <w:lang w:val="en-US"/>
              </w:rPr>
              <w:t>mqtt_connected</w:t>
            </w:r>
            <w:proofErr w:type="spellEnd"/>
            <w:r w:rsidRPr="00261EAC">
              <w:rPr>
                <w:lang w:val="en-US"/>
              </w:rPr>
              <w:t xml:space="preserve">, </w:t>
            </w:r>
            <w:proofErr w:type="spellStart"/>
            <w:r w:rsidRPr="00261EAC">
              <w:rPr>
                <w:lang w:val="en-US"/>
              </w:rPr>
              <w:t>stop_flag</w:t>
            </w:r>
            <w:proofErr w:type="spellEnd"/>
          </w:p>
          <w:p w14:paraId="7FA077C3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</w:p>
          <w:p w14:paraId="4A1F7FF5" w14:textId="77777777" w:rsidR="0020064C" w:rsidRPr="0020064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</w:t>
            </w:r>
            <w:r w:rsidRPr="00261EAC">
              <w:t xml:space="preserve"># </w:t>
            </w:r>
            <w:proofErr w:type="spellStart"/>
            <w:r w:rsidRPr="00261EAC">
              <w:t>Создаем</w:t>
            </w:r>
            <w:proofErr w:type="spellEnd"/>
            <w:r w:rsidRPr="00261EAC">
              <w:t xml:space="preserve"> и настраиваем клиент</w:t>
            </w:r>
          </w:p>
          <w:p w14:paraId="357CA742" w14:textId="77777777" w:rsidR="0020064C" w:rsidRPr="00261EAC" w:rsidRDefault="0020064C" w:rsidP="00A07D41">
            <w:pPr>
              <w:pStyle w:val="ae"/>
            </w:pPr>
            <w:r w:rsidRPr="00261EAC">
              <w:t xml:space="preserve">    </w:t>
            </w:r>
            <w:r w:rsidRPr="00261EAC">
              <w:rPr>
                <w:lang w:val="en-US"/>
              </w:rPr>
              <w:t>client</w:t>
            </w:r>
            <w:r w:rsidRPr="00261EAC">
              <w:t xml:space="preserve"> = </w:t>
            </w:r>
            <w:proofErr w:type="spellStart"/>
            <w:proofErr w:type="gramStart"/>
            <w:r w:rsidRPr="00261EAC">
              <w:rPr>
                <w:lang w:val="en-US"/>
              </w:rPr>
              <w:t>mqtt</w:t>
            </w:r>
            <w:proofErr w:type="spellEnd"/>
            <w:r w:rsidRPr="00261EAC">
              <w:t>.</w:t>
            </w:r>
            <w:r w:rsidRPr="00261EAC">
              <w:rPr>
                <w:lang w:val="en-US"/>
              </w:rPr>
              <w:t>Client</w:t>
            </w:r>
            <w:proofErr w:type="gramEnd"/>
            <w:r w:rsidRPr="00261EAC">
              <w:t>()</w:t>
            </w:r>
          </w:p>
          <w:p w14:paraId="0A294CDF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</w:t>
            </w:r>
            <w:proofErr w:type="spellStart"/>
            <w:r w:rsidRPr="00261EAC">
              <w:rPr>
                <w:lang w:val="en-US"/>
              </w:rPr>
              <w:t>mqtt_client_instance</w:t>
            </w:r>
            <w:proofErr w:type="spellEnd"/>
            <w:r w:rsidRPr="00261EAC">
              <w:rPr>
                <w:lang w:val="en-US"/>
              </w:rPr>
              <w:t xml:space="preserve"> = client</w:t>
            </w:r>
          </w:p>
          <w:p w14:paraId="6D76BBD5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</w:p>
          <w:p w14:paraId="7F10DCC0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# </w:t>
            </w:r>
            <w:proofErr w:type="spellStart"/>
            <w:r w:rsidRPr="00261EAC">
              <w:rPr>
                <w:lang w:val="en-US"/>
              </w:rPr>
              <w:t>Устанавливаем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обработчики</w:t>
            </w:r>
            <w:proofErr w:type="spellEnd"/>
          </w:p>
          <w:p w14:paraId="44F1B40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61EAC">
              <w:rPr>
                <w:lang w:val="en-US"/>
              </w:rPr>
              <w:t>client.on</w:t>
            </w:r>
            <w:proofErr w:type="gramEnd"/>
            <w:r w:rsidRPr="00261EAC">
              <w:rPr>
                <w:lang w:val="en-US"/>
              </w:rPr>
              <w:t>_connect</w:t>
            </w:r>
            <w:proofErr w:type="spellEnd"/>
            <w:r w:rsidRPr="00261EAC">
              <w:rPr>
                <w:lang w:val="en-US"/>
              </w:rPr>
              <w:t xml:space="preserve"> = </w:t>
            </w:r>
            <w:proofErr w:type="spellStart"/>
            <w:r w:rsidRPr="00261EAC">
              <w:rPr>
                <w:lang w:val="en-US"/>
              </w:rPr>
              <w:t>on_connect</w:t>
            </w:r>
            <w:proofErr w:type="spellEnd"/>
          </w:p>
          <w:p w14:paraId="07952BC5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61EAC">
              <w:rPr>
                <w:lang w:val="en-US"/>
              </w:rPr>
              <w:t>client.on</w:t>
            </w:r>
            <w:proofErr w:type="gramEnd"/>
            <w:r w:rsidRPr="00261EAC">
              <w:rPr>
                <w:lang w:val="en-US"/>
              </w:rPr>
              <w:t>_message</w:t>
            </w:r>
            <w:proofErr w:type="spellEnd"/>
            <w:r w:rsidRPr="00261EAC">
              <w:rPr>
                <w:lang w:val="en-US"/>
              </w:rPr>
              <w:t xml:space="preserve"> = </w:t>
            </w:r>
            <w:proofErr w:type="spellStart"/>
            <w:r w:rsidRPr="00261EAC">
              <w:rPr>
                <w:lang w:val="en-US"/>
              </w:rPr>
              <w:t>on_message</w:t>
            </w:r>
            <w:proofErr w:type="spellEnd"/>
          </w:p>
          <w:p w14:paraId="00BCDE44" w14:textId="77777777" w:rsidR="0020064C" w:rsidRPr="00261EA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</w:t>
            </w:r>
            <w:proofErr w:type="gramStart"/>
            <w:r w:rsidRPr="00261EAC">
              <w:rPr>
                <w:lang w:val="en-US"/>
              </w:rPr>
              <w:t>client</w:t>
            </w:r>
            <w:r w:rsidRPr="00261EAC">
              <w:t>.</w:t>
            </w:r>
            <w:r w:rsidRPr="00261EAC">
              <w:rPr>
                <w:lang w:val="en-US"/>
              </w:rPr>
              <w:t>on</w:t>
            </w:r>
            <w:proofErr w:type="gramEnd"/>
            <w:r w:rsidRPr="00261EAC">
              <w:t>_</w:t>
            </w:r>
            <w:r w:rsidRPr="00261EAC">
              <w:rPr>
                <w:lang w:val="en-US"/>
              </w:rPr>
              <w:t>disconnect</w:t>
            </w:r>
            <w:r w:rsidRPr="00261EAC">
              <w:t xml:space="preserve"> = </w:t>
            </w:r>
            <w:r w:rsidRPr="00261EAC">
              <w:rPr>
                <w:lang w:val="en-US"/>
              </w:rPr>
              <w:t>on</w:t>
            </w:r>
            <w:r w:rsidRPr="00261EAC">
              <w:t>_</w:t>
            </w:r>
            <w:r w:rsidRPr="00261EAC">
              <w:rPr>
                <w:lang w:val="en-US"/>
              </w:rPr>
              <w:t>disconnect</w:t>
            </w:r>
          </w:p>
          <w:p w14:paraId="68A784EF" w14:textId="77777777" w:rsidR="0020064C" w:rsidRPr="00261EAC" w:rsidRDefault="0020064C" w:rsidP="00A07D41">
            <w:pPr>
              <w:pStyle w:val="ae"/>
            </w:pPr>
          </w:p>
          <w:p w14:paraId="7DA3A16F" w14:textId="77777777" w:rsidR="0020064C" w:rsidRPr="00261EAC" w:rsidRDefault="0020064C" w:rsidP="00A07D41">
            <w:pPr>
              <w:pStyle w:val="ae"/>
            </w:pPr>
            <w:r w:rsidRPr="00261EAC">
              <w:t xml:space="preserve">    # Устанавливаем </w:t>
            </w:r>
            <w:proofErr w:type="spellStart"/>
            <w:r w:rsidRPr="00261EAC">
              <w:t>учетные</w:t>
            </w:r>
            <w:proofErr w:type="spellEnd"/>
            <w:r w:rsidRPr="00261EAC">
              <w:t xml:space="preserve"> данные, если указаны</w:t>
            </w:r>
          </w:p>
          <w:p w14:paraId="0975181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</w:t>
            </w:r>
            <w:r w:rsidRPr="00261EAC">
              <w:rPr>
                <w:lang w:val="en-US"/>
              </w:rPr>
              <w:t xml:space="preserve">if </w:t>
            </w:r>
            <w:proofErr w:type="spellStart"/>
            <w:proofErr w:type="gramStart"/>
            <w:r w:rsidRPr="00261EAC">
              <w:rPr>
                <w:lang w:val="en-US"/>
              </w:rPr>
              <w:t>config.MQTT</w:t>
            </w:r>
            <w:proofErr w:type="gramEnd"/>
            <w:r w:rsidRPr="00261EAC">
              <w:rPr>
                <w:lang w:val="en-US"/>
              </w:rPr>
              <w:t>_USERNAME</w:t>
            </w:r>
            <w:proofErr w:type="spellEnd"/>
            <w:r w:rsidRPr="00261EAC">
              <w:rPr>
                <w:lang w:val="en-US"/>
              </w:rPr>
              <w:t xml:space="preserve"> and </w:t>
            </w:r>
            <w:proofErr w:type="spellStart"/>
            <w:r w:rsidRPr="00261EAC">
              <w:rPr>
                <w:lang w:val="en-US"/>
              </w:rPr>
              <w:t>config.MQTT_PASSWORD</w:t>
            </w:r>
            <w:proofErr w:type="spellEnd"/>
            <w:r w:rsidRPr="00261EAC">
              <w:rPr>
                <w:lang w:val="en-US"/>
              </w:rPr>
              <w:t>:</w:t>
            </w:r>
          </w:p>
          <w:p w14:paraId="6C2ABC84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61EAC">
              <w:rPr>
                <w:lang w:val="en-US"/>
              </w:rPr>
              <w:t>client.username</w:t>
            </w:r>
            <w:proofErr w:type="gramEnd"/>
            <w:r w:rsidRPr="00261EAC">
              <w:rPr>
                <w:lang w:val="en-US"/>
              </w:rPr>
              <w:t>_pw_set</w:t>
            </w:r>
            <w:proofErr w:type="spellEnd"/>
            <w:r w:rsidRPr="00261EAC">
              <w:rPr>
                <w:lang w:val="en-US"/>
              </w:rPr>
              <w:t>(</w:t>
            </w:r>
            <w:proofErr w:type="spellStart"/>
            <w:r w:rsidRPr="00261EAC">
              <w:rPr>
                <w:lang w:val="en-US"/>
              </w:rPr>
              <w:t>config.MQTT_USERNAME</w:t>
            </w:r>
            <w:proofErr w:type="spellEnd"/>
            <w:r w:rsidRPr="00261EAC">
              <w:rPr>
                <w:lang w:val="en-US"/>
              </w:rPr>
              <w:t xml:space="preserve">, </w:t>
            </w:r>
            <w:proofErr w:type="spellStart"/>
            <w:r w:rsidRPr="00261EAC">
              <w:rPr>
                <w:lang w:val="en-US"/>
              </w:rPr>
              <w:t>config.MQTT_PASSWORD</w:t>
            </w:r>
            <w:proofErr w:type="spellEnd"/>
            <w:r w:rsidRPr="00261EAC">
              <w:rPr>
                <w:lang w:val="en-US"/>
              </w:rPr>
              <w:t>)</w:t>
            </w:r>
          </w:p>
          <w:p w14:paraId="3E8F05B2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</w:p>
          <w:p w14:paraId="0FDA4D51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</w:t>
            </w:r>
            <w:r w:rsidRPr="00261EAC">
              <w:rPr>
                <w:lang w:val="en-US"/>
              </w:rPr>
              <w:t>while</w:t>
            </w:r>
            <w:r w:rsidRPr="0020064C">
              <w:rPr>
                <w:lang w:val="en-US"/>
              </w:rPr>
              <w:t xml:space="preserve"> </w:t>
            </w:r>
            <w:r w:rsidRPr="00261EAC">
              <w:rPr>
                <w:lang w:val="en-US"/>
              </w:rPr>
              <w:t>not</w:t>
            </w:r>
            <w:r w:rsidRPr="0020064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stop</w:t>
            </w:r>
            <w:r w:rsidRPr="0020064C">
              <w:rPr>
                <w:lang w:val="en-US"/>
              </w:rPr>
              <w:t>_</w:t>
            </w:r>
            <w:r w:rsidRPr="00261EAC">
              <w:rPr>
                <w:lang w:val="en-US"/>
              </w:rPr>
              <w:t>flag</w:t>
            </w:r>
            <w:proofErr w:type="spellEnd"/>
            <w:r w:rsidRPr="0020064C">
              <w:rPr>
                <w:lang w:val="en-US"/>
              </w:rPr>
              <w:t>:</w:t>
            </w:r>
          </w:p>
          <w:p w14:paraId="44D4D320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    </w:t>
            </w:r>
            <w:r w:rsidRPr="00261EAC">
              <w:rPr>
                <w:lang w:val="en-US"/>
              </w:rPr>
              <w:t>try:</w:t>
            </w:r>
          </w:p>
          <w:p w14:paraId="33B43D08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if not </w:t>
            </w:r>
            <w:proofErr w:type="spellStart"/>
            <w:r w:rsidRPr="00261EAC">
              <w:rPr>
                <w:lang w:val="en-US"/>
              </w:rPr>
              <w:t>mqtt_connected</w:t>
            </w:r>
            <w:proofErr w:type="spellEnd"/>
            <w:r w:rsidRPr="00261EAC">
              <w:rPr>
                <w:lang w:val="en-US"/>
              </w:rPr>
              <w:t>:</w:t>
            </w:r>
          </w:p>
          <w:p w14:paraId="24961D8C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  <w:proofErr w:type="gramStart"/>
            <w:r w:rsidRPr="00261EAC">
              <w:rPr>
                <w:lang w:val="en-US"/>
              </w:rPr>
              <w:t>logger.info(</w:t>
            </w:r>
            <w:proofErr w:type="spellStart"/>
            <w:proofErr w:type="gramEnd"/>
            <w:r w:rsidRPr="00261EAC">
              <w:rPr>
                <w:lang w:val="en-US"/>
              </w:rPr>
              <w:t>f"Попытка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подключения</w:t>
            </w:r>
            <w:proofErr w:type="spellEnd"/>
            <w:r w:rsidRPr="00261EAC">
              <w:rPr>
                <w:lang w:val="en-US"/>
              </w:rPr>
              <w:t xml:space="preserve"> к MQTT </w:t>
            </w:r>
            <w:proofErr w:type="spellStart"/>
            <w:r w:rsidRPr="00261EAC">
              <w:rPr>
                <w:lang w:val="en-US"/>
              </w:rPr>
              <w:t>брокеру</w:t>
            </w:r>
            <w:proofErr w:type="spellEnd"/>
            <w:r w:rsidRPr="00261EAC">
              <w:rPr>
                <w:lang w:val="en-US"/>
              </w:rPr>
              <w:t xml:space="preserve"> {</w:t>
            </w:r>
            <w:proofErr w:type="spellStart"/>
            <w:r w:rsidRPr="00261EAC">
              <w:rPr>
                <w:lang w:val="en-US"/>
              </w:rPr>
              <w:t>config.MQTT_BROKER</w:t>
            </w:r>
            <w:proofErr w:type="spellEnd"/>
            <w:r w:rsidRPr="00261EAC">
              <w:rPr>
                <w:lang w:val="en-US"/>
              </w:rPr>
              <w:t>}:{int(</w:t>
            </w:r>
            <w:proofErr w:type="spellStart"/>
            <w:r w:rsidRPr="00261EAC">
              <w:rPr>
                <w:lang w:val="en-US"/>
              </w:rPr>
              <w:t>config.MQTT_PORT</w:t>
            </w:r>
            <w:proofErr w:type="spellEnd"/>
            <w:r w:rsidRPr="00261EAC">
              <w:rPr>
                <w:lang w:val="en-US"/>
              </w:rPr>
              <w:t>)}...")</w:t>
            </w:r>
          </w:p>
          <w:p w14:paraId="2DF83BD5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261EAC">
              <w:rPr>
                <w:lang w:val="en-US"/>
              </w:rPr>
              <w:t>client.connect</w:t>
            </w:r>
            <w:proofErr w:type="spellEnd"/>
            <w:proofErr w:type="gramEnd"/>
            <w:r w:rsidRPr="00261EAC">
              <w:rPr>
                <w:lang w:val="en-US"/>
              </w:rPr>
              <w:t>(</w:t>
            </w:r>
            <w:proofErr w:type="spellStart"/>
            <w:r w:rsidRPr="00261EAC">
              <w:rPr>
                <w:lang w:val="en-US"/>
              </w:rPr>
              <w:t>config.MQTT_BROKER</w:t>
            </w:r>
            <w:proofErr w:type="spellEnd"/>
            <w:r w:rsidRPr="00261EAC">
              <w:rPr>
                <w:lang w:val="en-US"/>
              </w:rPr>
              <w:t>, int(</w:t>
            </w:r>
            <w:proofErr w:type="spellStart"/>
            <w:r w:rsidRPr="00261EAC">
              <w:rPr>
                <w:lang w:val="en-US"/>
              </w:rPr>
              <w:t>config.MQTT_PORT</w:t>
            </w:r>
            <w:proofErr w:type="spellEnd"/>
            <w:r w:rsidRPr="00261EAC">
              <w:rPr>
                <w:lang w:val="en-US"/>
              </w:rPr>
              <w:t>), 60)</w:t>
            </w:r>
          </w:p>
          <w:p w14:paraId="271C2828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</w:p>
          <w:p w14:paraId="7E3D4ED5" w14:textId="77777777" w:rsidR="0020064C" w:rsidRPr="00261EA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        </w:t>
            </w:r>
            <w:r w:rsidRPr="00261EAC">
              <w:t># Запускаем цикл обработки сообщений</w:t>
            </w:r>
          </w:p>
          <w:p w14:paraId="11064C73" w14:textId="77777777" w:rsidR="0020064C" w:rsidRPr="00261EAC" w:rsidRDefault="0020064C" w:rsidP="00A07D41">
            <w:pPr>
              <w:pStyle w:val="ae"/>
            </w:pPr>
            <w:r w:rsidRPr="00261EAC">
              <w:t xml:space="preserve">            </w:t>
            </w:r>
            <w:proofErr w:type="gramStart"/>
            <w:r w:rsidRPr="00261EAC">
              <w:rPr>
                <w:lang w:val="en-US"/>
              </w:rPr>
              <w:t>client</w:t>
            </w:r>
            <w:r w:rsidRPr="00261EAC">
              <w:t>.</w:t>
            </w:r>
            <w:r w:rsidRPr="00261EAC">
              <w:rPr>
                <w:lang w:val="en-US"/>
              </w:rPr>
              <w:t>loop</w:t>
            </w:r>
            <w:proofErr w:type="gramEnd"/>
            <w:r w:rsidRPr="00261EAC">
              <w:t>_</w:t>
            </w:r>
            <w:r w:rsidRPr="00261EAC">
              <w:rPr>
                <w:lang w:val="en-US"/>
              </w:rPr>
              <w:t>start</w:t>
            </w:r>
            <w:r w:rsidRPr="00261EAC">
              <w:t>()</w:t>
            </w:r>
          </w:p>
          <w:p w14:paraId="39AF900D" w14:textId="77777777" w:rsidR="0020064C" w:rsidRDefault="0020064C" w:rsidP="00A07D41">
            <w:pPr>
              <w:pStyle w:val="ae"/>
            </w:pPr>
          </w:p>
          <w:p w14:paraId="1F360603" w14:textId="77777777" w:rsidR="0020064C" w:rsidRDefault="0020064C" w:rsidP="00A07D41">
            <w:pPr>
              <w:pStyle w:val="ae"/>
            </w:pPr>
          </w:p>
          <w:p w14:paraId="769158E9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        </w:t>
            </w:r>
            <w:r w:rsidRPr="00261EAC">
              <w:rPr>
                <w:lang w:val="en-US"/>
              </w:rPr>
              <w:t xml:space="preserve">while not </w:t>
            </w:r>
            <w:proofErr w:type="spellStart"/>
            <w:r w:rsidRPr="00261EAC">
              <w:rPr>
                <w:lang w:val="en-US"/>
              </w:rPr>
              <w:t>stop_flag</w:t>
            </w:r>
            <w:proofErr w:type="spellEnd"/>
            <w:r w:rsidRPr="00261EAC">
              <w:rPr>
                <w:lang w:val="en-US"/>
              </w:rPr>
              <w:t>:</w:t>
            </w:r>
          </w:p>
          <w:p w14:paraId="410CC8D9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261EAC">
              <w:rPr>
                <w:lang w:val="en-US"/>
              </w:rPr>
              <w:t>time.sleep</w:t>
            </w:r>
            <w:proofErr w:type="spellEnd"/>
            <w:proofErr w:type="gramEnd"/>
            <w:r w:rsidRPr="00261EAC">
              <w:rPr>
                <w:lang w:val="en-US"/>
              </w:rPr>
              <w:t>(1)</w:t>
            </w:r>
          </w:p>
          <w:p w14:paraId="2281FD62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if not </w:t>
            </w:r>
            <w:proofErr w:type="spellStart"/>
            <w:r w:rsidRPr="00261EAC">
              <w:rPr>
                <w:lang w:val="en-US"/>
              </w:rPr>
              <w:t>mqtt_connected</w:t>
            </w:r>
            <w:proofErr w:type="spellEnd"/>
            <w:r w:rsidRPr="00261EAC">
              <w:rPr>
                <w:lang w:val="en-US"/>
              </w:rPr>
              <w:t>:</w:t>
            </w:r>
          </w:p>
          <w:p w14:paraId="6FE25631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    break</w:t>
            </w:r>
          </w:p>
          <w:p w14:paraId="59117B7A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</w:p>
          <w:p w14:paraId="0EBAE3E5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261EAC">
              <w:rPr>
                <w:lang w:val="en-US"/>
              </w:rPr>
              <w:t>client</w:t>
            </w:r>
            <w:r w:rsidRPr="0020064C">
              <w:rPr>
                <w:lang w:val="en-US"/>
              </w:rPr>
              <w:t>.</w:t>
            </w:r>
            <w:r w:rsidRPr="00261EAC">
              <w:rPr>
                <w:lang w:val="en-US"/>
              </w:rPr>
              <w:t>loop</w:t>
            </w:r>
            <w:proofErr w:type="gramEnd"/>
            <w:r w:rsidRPr="0020064C">
              <w:rPr>
                <w:lang w:val="en-US"/>
              </w:rPr>
              <w:t>_</w:t>
            </w:r>
            <w:r w:rsidRPr="00261EAC">
              <w:rPr>
                <w:lang w:val="en-US"/>
              </w:rPr>
              <w:t>stop</w:t>
            </w:r>
            <w:proofErr w:type="spellEnd"/>
            <w:r w:rsidRPr="0020064C">
              <w:rPr>
                <w:lang w:val="en-US"/>
              </w:rPr>
              <w:t>()</w:t>
            </w:r>
          </w:p>
          <w:p w14:paraId="32C5833C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</w:p>
          <w:p w14:paraId="5E4873BB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        </w:t>
            </w:r>
            <w:r w:rsidRPr="00261EAC">
              <w:rPr>
                <w:lang w:val="en-US"/>
              </w:rPr>
              <w:t>if</w:t>
            </w:r>
            <w:r w:rsidRPr="0020064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stop</w:t>
            </w:r>
            <w:r w:rsidRPr="0020064C">
              <w:rPr>
                <w:lang w:val="en-US"/>
              </w:rPr>
              <w:t>_</w:t>
            </w:r>
            <w:r w:rsidRPr="00261EAC">
              <w:rPr>
                <w:lang w:val="en-US"/>
              </w:rPr>
              <w:t>flag</w:t>
            </w:r>
            <w:proofErr w:type="spellEnd"/>
            <w:r w:rsidRPr="0020064C">
              <w:rPr>
                <w:lang w:val="en-US"/>
              </w:rPr>
              <w:t>:</w:t>
            </w:r>
          </w:p>
          <w:p w14:paraId="1C8CAC18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            </w:t>
            </w:r>
            <w:r w:rsidRPr="00261EAC">
              <w:rPr>
                <w:lang w:val="en-US"/>
              </w:rPr>
              <w:t>break</w:t>
            </w:r>
          </w:p>
          <w:p w14:paraId="5BB2E26B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</w:p>
          <w:p w14:paraId="78A50A92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        </w:t>
            </w:r>
            <w:proofErr w:type="gramStart"/>
            <w:r w:rsidRPr="00261EAC">
              <w:rPr>
                <w:lang w:val="en-US"/>
              </w:rPr>
              <w:t>logger</w:t>
            </w:r>
            <w:r w:rsidRPr="0020064C">
              <w:rPr>
                <w:lang w:val="en-US"/>
              </w:rPr>
              <w:t>.</w:t>
            </w:r>
            <w:r w:rsidRPr="00261EAC">
              <w:rPr>
                <w:lang w:val="en-US"/>
              </w:rPr>
              <w:t>info</w:t>
            </w:r>
            <w:r w:rsidRPr="0020064C">
              <w:rPr>
                <w:lang w:val="en-US"/>
              </w:rPr>
              <w:t>(</w:t>
            </w:r>
            <w:proofErr w:type="gramEnd"/>
            <w:r w:rsidRPr="0020064C">
              <w:rPr>
                <w:lang w:val="en-US"/>
              </w:rPr>
              <w:t>"</w:t>
            </w:r>
            <w:proofErr w:type="spellStart"/>
            <w:r w:rsidRPr="00261EAC">
              <w:t>Переподключение</w:t>
            </w:r>
            <w:proofErr w:type="spellEnd"/>
            <w:r w:rsidRPr="0020064C">
              <w:rPr>
                <w:lang w:val="en-US"/>
              </w:rPr>
              <w:t xml:space="preserve"> </w:t>
            </w:r>
            <w:r w:rsidRPr="00261EAC">
              <w:t>к</w:t>
            </w:r>
            <w:r w:rsidRPr="0020064C">
              <w:rPr>
                <w:lang w:val="en-US"/>
              </w:rPr>
              <w:t xml:space="preserve"> </w:t>
            </w:r>
            <w:r w:rsidRPr="00261EAC">
              <w:rPr>
                <w:lang w:val="en-US"/>
              </w:rPr>
              <w:t>MQTT</w:t>
            </w:r>
            <w:r w:rsidRPr="0020064C">
              <w:rPr>
                <w:lang w:val="en-US"/>
              </w:rPr>
              <w:t xml:space="preserve"> </w:t>
            </w:r>
            <w:r w:rsidRPr="00261EAC">
              <w:t>брокеру</w:t>
            </w:r>
            <w:r w:rsidRPr="0020064C">
              <w:rPr>
                <w:lang w:val="en-US"/>
              </w:rPr>
              <w:t>...")</w:t>
            </w:r>
          </w:p>
          <w:p w14:paraId="6E936BDC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261EAC">
              <w:rPr>
                <w:lang w:val="en-US"/>
              </w:rPr>
              <w:t>time.sleep</w:t>
            </w:r>
            <w:proofErr w:type="spellEnd"/>
            <w:proofErr w:type="gramEnd"/>
            <w:r w:rsidRPr="00261EAC">
              <w:rPr>
                <w:lang w:val="en-US"/>
              </w:rPr>
              <w:t>(5)</w:t>
            </w:r>
          </w:p>
          <w:p w14:paraId="289DDB9F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</w:p>
          <w:p w14:paraId="4AFF309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except Exception as e:</w:t>
            </w:r>
          </w:p>
          <w:p w14:paraId="3AF8C64F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261EAC">
              <w:rPr>
                <w:lang w:val="en-US"/>
              </w:rPr>
              <w:t>logger.error</w:t>
            </w:r>
            <w:proofErr w:type="spellEnd"/>
            <w:proofErr w:type="gramEnd"/>
            <w:r w:rsidRPr="00261EAC">
              <w:rPr>
                <w:lang w:val="en-US"/>
              </w:rPr>
              <w:t>(</w:t>
            </w:r>
            <w:proofErr w:type="spellStart"/>
            <w:r w:rsidRPr="00261EAC">
              <w:rPr>
                <w:lang w:val="en-US"/>
              </w:rPr>
              <w:t>f"Ошибка</w:t>
            </w:r>
            <w:proofErr w:type="spellEnd"/>
            <w:r w:rsidRPr="00261EAC">
              <w:rPr>
                <w:lang w:val="en-US"/>
              </w:rPr>
              <w:t xml:space="preserve"> MQTT </w:t>
            </w:r>
            <w:proofErr w:type="spellStart"/>
            <w:r w:rsidRPr="00261EAC">
              <w:rPr>
                <w:lang w:val="en-US"/>
              </w:rPr>
              <w:t>клиента</w:t>
            </w:r>
            <w:proofErr w:type="spellEnd"/>
            <w:r w:rsidRPr="00261EAC">
              <w:rPr>
                <w:lang w:val="en-US"/>
              </w:rPr>
              <w:t>: {e}")</w:t>
            </w:r>
          </w:p>
          <w:p w14:paraId="74DCA547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261EAC">
              <w:rPr>
                <w:lang w:val="en-US"/>
              </w:rPr>
              <w:t>time</w:t>
            </w:r>
            <w:r w:rsidRPr="0020064C">
              <w:rPr>
                <w:lang w:val="en-US"/>
              </w:rPr>
              <w:t>.</w:t>
            </w:r>
            <w:r w:rsidRPr="00261EAC">
              <w:rPr>
                <w:lang w:val="en-US"/>
              </w:rPr>
              <w:t>sleep</w:t>
            </w:r>
            <w:proofErr w:type="spellEnd"/>
            <w:proofErr w:type="gramEnd"/>
            <w:r w:rsidRPr="0020064C">
              <w:rPr>
                <w:lang w:val="en-US"/>
              </w:rPr>
              <w:t>(5)</w:t>
            </w:r>
          </w:p>
          <w:p w14:paraId="4FBD9A2A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</w:t>
            </w:r>
            <w:r w:rsidRPr="00261EAC">
              <w:rPr>
                <w:lang w:val="en-US"/>
              </w:rPr>
              <w:t>try</w:t>
            </w:r>
            <w:r w:rsidRPr="0020064C">
              <w:rPr>
                <w:lang w:val="en-US"/>
              </w:rPr>
              <w:t>:</w:t>
            </w:r>
          </w:p>
          <w:p w14:paraId="37D02363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    </w:t>
            </w:r>
            <w:r w:rsidRPr="00261EAC">
              <w:rPr>
                <w:lang w:val="en-US"/>
              </w:rPr>
              <w:t xml:space="preserve">if </w:t>
            </w:r>
            <w:proofErr w:type="spellStart"/>
            <w:r w:rsidRPr="00261EAC">
              <w:rPr>
                <w:lang w:val="en-US"/>
              </w:rPr>
              <w:t>mqtt_connected</w:t>
            </w:r>
            <w:proofErr w:type="spellEnd"/>
            <w:r w:rsidRPr="00261EAC">
              <w:rPr>
                <w:lang w:val="en-US"/>
              </w:rPr>
              <w:t>:</w:t>
            </w:r>
          </w:p>
          <w:p w14:paraId="46EA568B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261EAC">
              <w:rPr>
                <w:lang w:val="en-US"/>
              </w:rPr>
              <w:t>client.disconnect</w:t>
            </w:r>
            <w:proofErr w:type="spellEnd"/>
            <w:proofErr w:type="gramEnd"/>
            <w:r w:rsidRPr="00261EAC">
              <w:rPr>
                <w:lang w:val="en-US"/>
              </w:rPr>
              <w:t>()</w:t>
            </w:r>
          </w:p>
          <w:p w14:paraId="2706FA93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  <w:proofErr w:type="gramStart"/>
            <w:r w:rsidRPr="00261EAC">
              <w:rPr>
                <w:lang w:val="en-US"/>
              </w:rPr>
              <w:t>logger</w:t>
            </w:r>
            <w:r w:rsidRPr="0020064C">
              <w:rPr>
                <w:lang w:val="en-US"/>
              </w:rPr>
              <w:t>.</w:t>
            </w:r>
            <w:r w:rsidRPr="00261EAC">
              <w:rPr>
                <w:lang w:val="en-US"/>
              </w:rPr>
              <w:t>info</w:t>
            </w:r>
            <w:r w:rsidRPr="0020064C">
              <w:rPr>
                <w:lang w:val="en-US"/>
              </w:rPr>
              <w:t>(</w:t>
            </w:r>
            <w:proofErr w:type="gramEnd"/>
            <w:r w:rsidRPr="0020064C">
              <w:rPr>
                <w:lang w:val="en-US"/>
              </w:rPr>
              <w:t>"</w:t>
            </w:r>
            <w:r w:rsidRPr="00261EAC">
              <w:rPr>
                <w:lang w:val="en-US"/>
              </w:rPr>
              <w:t>MQTT</w:t>
            </w:r>
            <w:r w:rsidRPr="0020064C">
              <w:rPr>
                <w:lang w:val="en-US"/>
              </w:rPr>
              <w:t xml:space="preserve"> </w:t>
            </w:r>
            <w:r w:rsidRPr="00261EAC">
              <w:t>клиент</w:t>
            </w:r>
            <w:r w:rsidRPr="0020064C">
              <w:rPr>
                <w:lang w:val="en-US"/>
              </w:rPr>
              <w:t xml:space="preserve"> </w:t>
            </w:r>
            <w:proofErr w:type="spellStart"/>
            <w:r w:rsidRPr="00261EAC">
              <w:t>отключен</w:t>
            </w:r>
            <w:proofErr w:type="spellEnd"/>
            <w:r w:rsidRPr="0020064C">
              <w:rPr>
                <w:lang w:val="en-US"/>
              </w:rPr>
              <w:t>")</w:t>
            </w:r>
          </w:p>
          <w:p w14:paraId="51C79857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</w:t>
            </w:r>
            <w:r w:rsidRPr="00261EAC">
              <w:rPr>
                <w:lang w:val="en-US"/>
              </w:rPr>
              <w:t>except</w:t>
            </w:r>
            <w:r w:rsidRPr="0020064C">
              <w:rPr>
                <w:lang w:val="en-US"/>
              </w:rPr>
              <w:t xml:space="preserve"> </w:t>
            </w:r>
            <w:r w:rsidRPr="00261EAC">
              <w:rPr>
                <w:lang w:val="en-US"/>
              </w:rPr>
              <w:t>Exception</w:t>
            </w:r>
            <w:r w:rsidRPr="0020064C">
              <w:rPr>
                <w:lang w:val="en-US"/>
              </w:rPr>
              <w:t xml:space="preserve"> </w:t>
            </w:r>
            <w:r w:rsidRPr="00261EAC">
              <w:rPr>
                <w:lang w:val="en-US"/>
              </w:rPr>
              <w:t>as</w:t>
            </w:r>
            <w:r w:rsidRPr="0020064C">
              <w:rPr>
                <w:lang w:val="en-US"/>
              </w:rPr>
              <w:t xml:space="preserve"> </w:t>
            </w:r>
            <w:r w:rsidRPr="00261EAC">
              <w:rPr>
                <w:lang w:val="en-US"/>
              </w:rPr>
              <w:t>e</w:t>
            </w:r>
            <w:r w:rsidRPr="0020064C">
              <w:rPr>
                <w:lang w:val="en-US"/>
              </w:rPr>
              <w:t>:</w:t>
            </w:r>
          </w:p>
          <w:p w14:paraId="712C319F" w14:textId="77777777" w:rsidR="0020064C" w:rsidRPr="0020064C" w:rsidRDefault="0020064C" w:rsidP="00A07D41">
            <w:pPr>
              <w:pStyle w:val="ae"/>
              <w:rPr>
                <w:lang w:val="en-US"/>
              </w:rPr>
            </w:pPr>
            <w:r w:rsidRPr="0020064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61EAC">
              <w:rPr>
                <w:lang w:val="en-US"/>
              </w:rPr>
              <w:t>logger</w:t>
            </w:r>
            <w:r w:rsidRPr="0020064C">
              <w:rPr>
                <w:lang w:val="en-US"/>
              </w:rPr>
              <w:t>.</w:t>
            </w:r>
            <w:r w:rsidRPr="00261EAC">
              <w:rPr>
                <w:lang w:val="en-US"/>
              </w:rPr>
              <w:t>error</w:t>
            </w:r>
            <w:proofErr w:type="spellEnd"/>
            <w:proofErr w:type="gramEnd"/>
            <w:r w:rsidRPr="0020064C">
              <w:rPr>
                <w:lang w:val="en-US"/>
              </w:rPr>
              <w:t>(</w:t>
            </w:r>
            <w:r w:rsidRPr="00261EAC">
              <w:rPr>
                <w:lang w:val="en-US"/>
              </w:rPr>
              <w:t>f</w:t>
            </w:r>
            <w:r w:rsidRPr="0020064C">
              <w:rPr>
                <w:lang w:val="en-US"/>
              </w:rPr>
              <w:t>"</w:t>
            </w:r>
            <w:r w:rsidRPr="00261EAC">
              <w:t>Ошибка</w:t>
            </w:r>
            <w:r w:rsidRPr="0020064C">
              <w:rPr>
                <w:lang w:val="en-US"/>
              </w:rPr>
              <w:t xml:space="preserve"> </w:t>
            </w:r>
            <w:r w:rsidRPr="00261EAC">
              <w:t>при</w:t>
            </w:r>
            <w:r w:rsidRPr="0020064C">
              <w:rPr>
                <w:lang w:val="en-US"/>
              </w:rPr>
              <w:t xml:space="preserve"> </w:t>
            </w:r>
            <w:r w:rsidRPr="00261EAC">
              <w:t>отключении</w:t>
            </w:r>
            <w:r w:rsidRPr="0020064C">
              <w:rPr>
                <w:lang w:val="en-US"/>
              </w:rPr>
              <w:t xml:space="preserve"> </w:t>
            </w:r>
            <w:r w:rsidRPr="00261EAC">
              <w:rPr>
                <w:lang w:val="en-US"/>
              </w:rPr>
              <w:t>MQTT</w:t>
            </w:r>
            <w:r w:rsidRPr="0020064C">
              <w:rPr>
                <w:lang w:val="en-US"/>
              </w:rPr>
              <w:t xml:space="preserve"> </w:t>
            </w:r>
            <w:r w:rsidRPr="00261EAC">
              <w:t>клиента</w:t>
            </w:r>
            <w:r w:rsidRPr="0020064C">
              <w:rPr>
                <w:lang w:val="en-US"/>
              </w:rPr>
              <w:t>: {</w:t>
            </w:r>
            <w:r w:rsidRPr="00261EAC">
              <w:rPr>
                <w:lang w:val="en-US"/>
              </w:rPr>
              <w:t>e</w:t>
            </w:r>
            <w:r w:rsidRPr="0020064C">
              <w:rPr>
                <w:lang w:val="en-US"/>
              </w:rPr>
              <w:t>}")</w:t>
            </w:r>
          </w:p>
        </w:tc>
      </w:tr>
    </w:tbl>
    <w:p w14:paraId="7731B32A" w14:textId="77777777" w:rsidR="0020064C" w:rsidRPr="0020064C" w:rsidRDefault="0020064C" w:rsidP="0020064C">
      <w:pPr>
        <w:spacing w:after="160" w:line="259" w:lineRule="auto"/>
        <w:ind w:firstLine="0"/>
        <w:jc w:val="left"/>
        <w:rPr>
          <w:lang w:val="en-US"/>
        </w:rPr>
      </w:pPr>
      <w:r w:rsidRPr="0020064C">
        <w:rPr>
          <w:lang w:val="en-US"/>
        </w:rPr>
        <w:br w:type="page"/>
      </w:r>
    </w:p>
    <w:p w14:paraId="48B35096" w14:textId="77777777" w:rsidR="0020064C" w:rsidRDefault="0020064C" w:rsidP="0020064C">
      <w:pPr>
        <w:pStyle w:val="3"/>
        <w:ind w:left="0"/>
        <w:jc w:val="center"/>
      </w:pPr>
      <w:bookmarkStart w:id="12" w:name="_Toc194934409"/>
      <w:r>
        <w:lastRenderedPageBreak/>
        <w:t>Приложение Б</w:t>
      </w:r>
      <w:bookmarkEnd w:id="12"/>
    </w:p>
    <w:p w14:paraId="22276DED" w14:textId="77777777" w:rsidR="0020064C" w:rsidRDefault="0020064C" w:rsidP="0020064C">
      <w:pPr>
        <w:ind w:firstLine="0"/>
        <w:jc w:val="center"/>
      </w:pPr>
      <w:bookmarkStart w:id="13" w:name="_Toc194349234"/>
      <w:r>
        <w:t xml:space="preserve">Код класса, отвечающего за работу по </w:t>
      </w:r>
      <w:r>
        <w:rPr>
          <w:lang w:val="en-US"/>
        </w:rPr>
        <w:t>W</w:t>
      </w:r>
      <w:proofErr w:type="spellStart"/>
      <w:r>
        <w:t>ebsocket</w:t>
      </w:r>
      <w:bookmarkEnd w:id="13"/>
      <w:proofErr w:type="spellEnd"/>
    </w:p>
    <w:tbl>
      <w:tblPr>
        <w:tblStyle w:val="af0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20064C" w14:paraId="6375069D" w14:textId="77777777" w:rsidTr="00A07D41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B0D1FF" w14:textId="7737F599" w:rsidR="0020064C" w:rsidRPr="00F35F0D" w:rsidRDefault="0020064C" w:rsidP="00A07D41">
            <w:pPr>
              <w:pStyle w:val="a6"/>
            </w:pPr>
            <w:r>
              <w:t xml:space="preserve">Листинг </w:t>
            </w:r>
            <w:r>
              <w:t>Б</w:t>
            </w:r>
            <w:r>
              <w:t xml:space="preserve"> — </w:t>
            </w:r>
            <w:proofErr w:type="spellStart"/>
            <w:r w:rsidRPr="00261EAC">
              <w:rPr>
                <w:lang w:val="en-US"/>
              </w:rPr>
              <w:t>ConnectionManager</w:t>
            </w:r>
            <w:proofErr w:type="spellEnd"/>
          </w:p>
        </w:tc>
      </w:tr>
      <w:tr w:rsidR="0020064C" w14:paraId="0A203389" w14:textId="77777777" w:rsidTr="00A07D41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1B8BB338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class </w:t>
            </w:r>
            <w:proofErr w:type="spellStart"/>
            <w:r w:rsidRPr="00261EAC">
              <w:rPr>
                <w:lang w:val="en-US"/>
              </w:rPr>
              <w:t>ConnectionManager</w:t>
            </w:r>
            <w:proofErr w:type="spellEnd"/>
            <w:r w:rsidRPr="00261EAC">
              <w:rPr>
                <w:lang w:val="en-US"/>
              </w:rPr>
              <w:t>:</w:t>
            </w:r>
          </w:p>
          <w:p w14:paraId="59671A53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def __</w:t>
            </w:r>
            <w:proofErr w:type="spellStart"/>
            <w:r w:rsidRPr="00261EAC">
              <w:rPr>
                <w:lang w:val="en-US"/>
              </w:rPr>
              <w:t>init</w:t>
            </w:r>
            <w:proofErr w:type="spellEnd"/>
            <w:r w:rsidRPr="00261EAC">
              <w:rPr>
                <w:lang w:val="en-US"/>
              </w:rPr>
              <w:t>__(self):</w:t>
            </w:r>
          </w:p>
          <w:p w14:paraId="6369B7B8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# </w:t>
            </w:r>
            <w:proofErr w:type="spellStart"/>
            <w:r w:rsidRPr="00261EAC">
              <w:rPr>
                <w:lang w:val="en-US"/>
              </w:rPr>
              <w:t>Словарь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подключений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по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группам</w:t>
            </w:r>
            <w:proofErr w:type="spellEnd"/>
          </w:p>
          <w:p w14:paraId="69B9F851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61EAC">
              <w:rPr>
                <w:lang w:val="en-US"/>
              </w:rPr>
              <w:t>self.active</w:t>
            </w:r>
            <w:proofErr w:type="gramEnd"/>
            <w:r w:rsidRPr="00261EAC">
              <w:rPr>
                <w:lang w:val="en-US"/>
              </w:rPr>
              <w:t>_connections</w:t>
            </w:r>
            <w:proofErr w:type="spellEnd"/>
            <w:r w:rsidRPr="00261EAC">
              <w:rPr>
                <w:lang w:val="en-US"/>
              </w:rPr>
              <w:t xml:space="preserve">: </w:t>
            </w:r>
            <w:proofErr w:type="spellStart"/>
            <w:r w:rsidRPr="00261EAC">
              <w:rPr>
                <w:lang w:val="en-US"/>
              </w:rPr>
              <w:t>Dict</w:t>
            </w:r>
            <w:proofErr w:type="spellEnd"/>
            <w:r w:rsidRPr="00261EAC">
              <w:rPr>
                <w:lang w:val="en-US"/>
              </w:rPr>
              <w:t>[str, List[WebSocket]] = {}</w:t>
            </w:r>
          </w:p>
          <w:p w14:paraId="1E78198A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# </w:t>
            </w:r>
            <w:proofErr w:type="spellStart"/>
            <w:r w:rsidRPr="00261EAC">
              <w:rPr>
                <w:lang w:val="en-US"/>
              </w:rPr>
              <w:t>Задачи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для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отправки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данных</w:t>
            </w:r>
            <w:proofErr w:type="spellEnd"/>
          </w:p>
          <w:p w14:paraId="00787C02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61EAC">
              <w:rPr>
                <w:lang w:val="en-US"/>
              </w:rPr>
              <w:t>self.tasks</w:t>
            </w:r>
            <w:proofErr w:type="spellEnd"/>
            <w:proofErr w:type="gramEnd"/>
            <w:r w:rsidRPr="00261EAC">
              <w:rPr>
                <w:lang w:val="en-US"/>
              </w:rPr>
              <w:t xml:space="preserve">: </w:t>
            </w:r>
            <w:proofErr w:type="spellStart"/>
            <w:r w:rsidRPr="00261EAC">
              <w:rPr>
                <w:lang w:val="en-US"/>
              </w:rPr>
              <w:t>Dict</w:t>
            </w:r>
            <w:proofErr w:type="spellEnd"/>
            <w:r w:rsidRPr="00261EAC">
              <w:rPr>
                <w:lang w:val="en-US"/>
              </w:rPr>
              <w:t xml:space="preserve">[str, </w:t>
            </w:r>
            <w:proofErr w:type="spellStart"/>
            <w:r w:rsidRPr="00261EAC">
              <w:rPr>
                <w:lang w:val="en-US"/>
              </w:rPr>
              <w:t>asyncio.Task</w:t>
            </w:r>
            <w:proofErr w:type="spellEnd"/>
            <w:r w:rsidRPr="00261EAC">
              <w:rPr>
                <w:lang w:val="en-US"/>
              </w:rPr>
              <w:t>] = {}</w:t>
            </w:r>
          </w:p>
          <w:p w14:paraId="293A0709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</w:p>
          <w:p w14:paraId="322CA17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async def </w:t>
            </w:r>
            <w:proofErr w:type="gramStart"/>
            <w:r w:rsidRPr="00261EAC">
              <w:rPr>
                <w:lang w:val="en-US"/>
              </w:rPr>
              <w:t>connect(</w:t>
            </w:r>
            <w:proofErr w:type="gramEnd"/>
            <w:r w:rsidRPr="00261EAC">
              <w:rPr>
                <w:lang w:val="en-US"/>
              </w:rPr>
              <w:t xml:space="preserve">self, </w:t>
            </w:r>
            <w:proofErr w:type="spellStart"/>
            <w:r w:rsidRPr="00261EAC">
              <w:rPr>
                <w:lang w:val="en-US"/>
              </w:rPr>
              <w:t>websocket</w:t>
            </w:r>
            <w:proofErr w:type="spellEnd"/>
            <w:r w:rsidRPr="00261EAC">
              <w:rPr>
                <w:lang w:val="en-US"/>
              </w:rPr>
              <w:t>: WebSocket, group: str):</w:t>
            </w:r>
          </w:p>
          <w:p w14:paraId="753C06BF" w14:textId="77777777" w:rsidR="0020064C" w:rsidRPr="00261EA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    </w:t>
            </w:r>
            <w:r w:rsidRPr="00261EAC">
              <w:t>"""Подключение нового клиента"""</w:t>
            </w:r>
          </w:p>
          <w:p w14:paraId="1ADBB6C7" w14:textId="77777777" w:rsidR="0020064C" w:rsidRPr="00261EAC" w:rsidRDefault="0020064C" w:rsidP="00A07D41">
            <w:pPr>
              <w:pStyle w:val="ae"/>
            </w:pPr>
            <w:r w:rsidRPr="00261EAC">
              <w:t xml:space="preserve">        </w:t>
            </w:r>
            <w:r w:rsidRPr="00261EAC">
              <w:rPr>
                <w:lang w:val="en-US"/>
              </w:rPr>
              <w:t>await</w:t>
            </w:r>
            <w:r w:rsidRPr="00261EAC">
              <w:t xml:space="preserve"> </w:t>
            </w:r>
            <w:proofErr w:type="spellStart"/>
            <w:proofErr w:type="gramStart"/>
            <w:r w:rsidRPr="00261EAC">
              <w:rPr>
                <w:lang w:val="en-US"/>
              </w:rPr>
              <w:t>websocket</w:t>
            </w:r>
            <w:proofErr w:type="spellEnd"/>
            <w:r w:rsidRPr="00261EAC">
              <w:t>.</w:t>
            </w:r>
            <w:r w:rsidRPr="00261EAC">
              <w:rPr>
                <w:lang w:val="en-US"/>
              </w:rPr>
              <w:t>accept</w:t>
            </w:r>
            <w:proofErr w:type="gramEnd"/>
            <w:r w:rsidRPr="00261EAC">
              <w:t>()</w:t>
            </w:r>
          </w:p>
          <w:p w14:paraId="79FFA304" w14:textId="77777777" w:rsidR="0020064C" w:rsidRPr="00261EAC" w:rsidRDefault="0020064C" w:rsidP="00A07D41">
            <w:pPr>
              <w:pStyle w:val="ae"/>
            </w:pPr>
            <w:r w:rsidRPr="00261EAC">
              <w:t xml:space="preserve">        </w:t>
            </w:r>
          </w:p>
          <w:p w14:paraId="5F1DCF88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    </w:t>
            </w:r>
            <w:r w:rsidRPr="00261EAC">
              <w:rPr>
                <w:lang w:val="en-US"/>
              </w:rPr>
              <w:t xml:space="preserve">if group not in </w:t>
            </w:r>
            <w:proofErr w:type="spellStart"/>
            <w:proofErr w:type="gramStart"/>
            <w:r w:rsidRPr="00261EAC">
              <w:rPr>
                <w:lang w:val="en-US"/>
              </w:rPr>
              <w:t>self.active</w:t>
            </w:r>
            <w:proofErr w:type="gramEnd"/>
            <w:r w:rsidRPr="00261EAC">
              <w:rPr>
                <w:lang w:val="en-US"/>
              </w:rPr>
              <w:t>_connections</w:t>
            </w:r>
            <w:proofErr w:type="spellEnd"/>
            <w:r w:rsidRPr="00261EAC">
              <w:rPr>
                <w:lang w:val="en-US"/>
              </w:rPr>
              <w:t>:</w:t>
            </w:r>
          </w:p>
          <w:p w14:paraId="15AF70A5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261EAC">
              <w:rPr>
                <w:lang w:val="en-US"/>
              </w:rPr>
              <w:t>self.active</w:t>
            </w:r>
            <w:proofErr w:type="gramEnd"/>
            <w:r w:rsidRPr="00261EAC">
              <w:rPr>
                <w:lang w:val="en-US"/>
              </w:rPr>
              <w:t>_connections</w:t>
            </w:r>
            <w:proofErr w:type="spellEnd"/>
            <w:r w:rsidRPr="00261EAC">
              <w:rPr>
                <w:lang w:val="en-US"/>
              </w:rPr>
              <w:t>[group] = []</w:t>
            </w:r>
          </w:p>
          <w:p w14:paraId="0681346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</w:p>
          <w:p w14:paraId="25C4DBD8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61EAC">
              <w:rPr>
                <w:lang w:val="en-US"/>
              </w:rPr>
              <w:t>self.active</w:t>
            </w:r>
            <w:proofErr w:type="gramEnd"/>
            <w:r w:rsidRPr="00261EAC">
              <w:rPr>
                <w:lang w:val="en-US"/>
              </w:rPr>
              <w:t>_connections</w:t>
            </w:r>
            <w:proofErr w:type="spellEnd"/>
            <w:r w:rsidRPr="00261EAC">
              <w:rPr>
                <w:lang w:val="en-US"/>
              </w:rPr>
              <w:t>[group].append(</w:t>
            </w:r>
            <w:proofErr w:type="spellStart"/>
            <w:r w:rsidRPr="00261EAC">
              <w:rPr>
                <w:lang w:val="en-US"/>
              </w:rPr>
              <w:t>websocket</w:t>
            </w:r>
            <w:proofErr w:type="spellEnd"/>
            <w:r w:rsidRPr="00261EAC">
              <w:rPr>
                <w:lang w:val="en-US"/>
              </w:rPr>
              <w:t>)</w:t>
            </w:r>
          </w:p>
          <w:p w14:paraId="0C32A153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  <w:proofErr w:type="gramStart"/>
            <w:r w:rsidRPr="00261EAC">
              <w:rPr>
                <w:lang w:val="en-US"/>
              </w:rPr>
              <w:t>logger.info(</w:t>
            </w:r>
            <w:proofErr w:type="spellStart"/>
            <w:proofErr w:type="gramEnd"/>
            <w:r w:rsidRPr="00261EAC">
              <w:rPr>
                <w:lang w:val="en-US"/>
              </w:rPr>
              <w:t>f"Клиент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подключен</w:t>
            </w:r>
            <w:proofErr w:type="spellEnd"/>
            <w:r w:rsidRPr="00261EAC">
              <w:rPr>
                <w:lang w:val="en-US"/>
              </w:rPr>
              <w:t xml:space="preserve"> к </w:t>
            </w:r>
            <w:proofErr w:type="spellStart"/>
            <w:r w:rsidRPr="00261EAC">
              <w:rPr>
                <w:lang w:val="en-US"/>
              </w:rPr>
              <w:t>группе</w:t>
            </w:r>
            <w:proofErr w:type="spellEnd"/>
            <w:r w:rsidRPr="00261EAC">
              <w:rPr>
                <w:lang w:val="en-US"/>
              </w:rPr>
              <w:t xml:space="preserve"> {group}, </w:t>
            </w:r>
            <w:proofErr w:type="spellStart"/>
            <w:r w:rsidRPr="00261EAC">
              <w:rPr>
                <w:lang w:val="en-US"/>
              </w:rPr>
              <w:t>всего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подключений</w:t>
            </w:r>
            <w:proofErr w:type="spellEnd"/>
            <w:r w:rsidRPr="00261EAC">
              <w:rPr>
                <w:lang w:val="en-US"/>
              </w:rPr>
              <w:t>: {</w:t>
            </w:r>
            <w:proofErr w:type="spellStart"/>
            <w:r w:rsidRPr="00261EAC">
              <w:rPr>
                <w:lang w:val="en-US"/>
              </w:rPr>
              <w:t>len</w:t>
            </w:r>
            <w:proofErr w:type="spellEnd"/>
            <w:r w:rsidRPr="00261EAC">
              <w:rPr>
                <w:lang w:val="en-US"/>
              </w:rPr>
              <w:t>(</w:t>
            </w:r>
            <w:proofErr w:type="spellStart"/>
            <w:r w:rsidRPr="00261EAC">
              <w:rPr>
                <w:lang w:val="en-US"/>
              </w:rPr>
              <w:t>self.active_connections</w:t>
            </w:r>
            <w:proofErr w:type="spellEnd"/>
            <w:r w:rsidRPr="00261EAC">
              <w:rPr>
                <w:lang w:val="en-US"/>
              </w:rPr>
              <w:t>[group])}")</w:t>
            </w:r>
          </w:p>
          <w:p w14:paraId="0D6394F1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</w:p>
          <w:p w14:paraId="4055A656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def </w:t>
            </w:r>
            <w:proofErr w:type="gramStart"/>
            <w:r w:rsidRPr="00261EAC">
              <w:rPr>
                <w:lang w:val="en-US"/>
              </w:rPr>
              <w:t>disconnect(</w:t>
            </w:r>
            <w:proofErr w:type="gramEnd"/>
            <w:r w:rsidRPr="00261EAC">
              <w:rPr>
                <w:lang w:val="en-US"/>
              </w:rPr>
              <w:t xml:space="preserve">self, </w:t>
            </w:r>
            <w:proofErr w:type="spellStart"/>
            <w:r w:rsidRPr="00261EAC">
              <w:rPr>
                <w:lang w:val="en-US"/>
              </w:rPr>
              <w:t>websocket</w:t>
            </w:r>
            <w:proofErr w:type="spellEnd"/>
            <w:r w:rsidRPr="00261EAC">
              <w:rPr>
                <w:lang w:val="en-US"/>
              </w:rPr>
              <w:t>: WebSocket, group: str):</w:t>
            </w:r>
          </w:p>
          <w:p w14:paraId="30DB0157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"""</w:t>
            </w:r>
            <w:proofErr w:type="spellStart"/>
            <w:r w:rsidRPr="00261EAC">
              <w:rPr>
                <w:lang w:val="en-US"/>
              </w:rPr>
              <w:t>Отключение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клиента</w:t>
            </w:r>
            <w:proofErr w:type="spellEnd"/>
            <w:r w:rsidRPr="00261EAC">
              <w:rPr>
                <w:lang w:val="en-US"/>
              </w:rPr>
              <w:t>"""</w:t>
            </w:r>
          </w:p>
          <w:p w14:paraId="5CCF471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if group in </w:t>
            </w:r>
            <w:proofErr w:type="spellStart"/>
            <w:proofErr w:type="gramStart"/>
            <w:r w:rsidRPr="00261EAC">
              <w:rPr>
                <w:lang w:val="en-US"/>
              </w:rPr>
              <w:t>self.active</w:t>
            </w:r>
            <w:proofErr w:type="gramEnd"/>
            <w:r w:rsidRPr="00261EAC">
              <w:rPr>
                <w:lang w:val="en-US"/>
              </w:rPr>
              <w:t>_connections</w:t>
            </w:r>
            <w:proofErr w:type="spellEnd"/>
            <w:r w:rsidRPr="00261EAC">
              <w:rPr>
                <w:lang w:val="en-US"/>
              </w:rPr>
              <w:t>:</w:t>
            </w:r>
          </w:p>
          <w:p w14:paraId="16E7FB94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if </w:t>
            </w:r>
            <w:proofErr w:type="spellStart"/>
            <w:r w:rsidRPr="00261EAC">
              <w:rPr>
                <w:lang w:val="en-US"/>
              </w:rPr>
              <w:t>websocket</w:t>
            </w:r>
            <w:proofErr w:type="spellEnd"/>
            <w:r w:rsidRPr="00261EAC">
              <w:rPr>
                <w:lang w:val="en-US"/>
              </w:rPr>
              <w:t xml:space="preserve"> in </w:t>
            </w:r>
            <w:proofErr w:type="spellStart"/>
            <w:proofErr w:type="gramStart"/>
            <w:r w:rsidRPr="00261EAC">
              <w:rPr>
                <w:lang w:val="en-US"/>
              </w:rPr>
              <w:t>self.active</w:t>
            </w:r>
            <w:proofErr w:type="gramEnd"/>
            <w:r w:rsidRPr="00261EAC">
              <w:rPr>
                <w:lang w:val="en-US"/>
              </w:rPr>
              <w:t>_connections</w:t>
            </w:r>
            <w:proofErr w:type="spellEnd"/>
            <w:r w:rsidRPr="00261EAC">
              <w:rPr>
                <w:lang w:val="en-US"/>
              </w:rPr>
              <w:t>[group]:</w:t>
            </w:r>
          </w:p>
          <w:p w14:paraId="5CAB20A6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261EAC">
              <w:rPr>
                <w:lang w:val="en-US"/>
              </w:rPr>
              <w:t>self.active</w:t>
            </w:r>
            <w:proofErr w:type="gramEnd"/>
            <w:r w:rsidRPr="00261EAC">
              <w:rPr>
                <w:lang w:val="en-US"/>
              </w:rPr>
              <w:t>_connections</w:t>
            </w:r>
            <w:proofErr w:type="spellEnd"/>
            <w:r w:rsidRPr="00261EAC">
              <w:rPr>
                <w:lang w:val="en-US"/>
              </w:rPr>
              <w:t>[group].remove(</w:t>
            </w:r>
            <w:proofErr w:type="spellStart"/>
            <w:r w:rsidRPr="00261EAC">
              <w:rPr>
                <w:lang w:val="en-US"/>
              </w:rPr>
              <w:t>websocket</w:t>
            </w:r>
            <w:proofErr w:type="spellEnd"/>
            <w:r w:rsidRPr="00261EAC">
              <w:rPr>
                <w:lang w:val="en-US"/>
              </w:rPr>
              <w:t>)</w:t>
            </w:r>
          </w:p>
          <w:p w14:paraId="2C106FE0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  <w:proofErr w:type="gramStart"/>
            <w:r w:rsidRPr="00261EAC">
              <w:rPr>
                <w:lang w:val="en-US"/>
              </w:rPr>
              <w:t>logger.info(</w:t>
            </w:r>
            <w:proofErr w:type="spellStart"/>
            <w:proofErr w:type="gramEnd"/>
            <w:r w:rsidRPr="00261EAC">
              <w:rPr>
                <w:lang w:val="en-US"/>
              </w:rPr>
              <w:t>f"Клиент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отключен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от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группы</w:t>
            </w:r>
            <w:proofErr w:type="spellEnd"/>
            <w:r w:rsidRPr="00261EAC">
              <w:rPr>
                <w:lang w:val="en-US"/>
              </w:rPr>
              <w:t xml:space="preserve"> {group}, </w:t>
            </w:r>
            <w:proofErr w:type="spellStart"/>
            <w:r w:rsidRPr="00261EAC">
              <w:rPr>
                <w:lang w:val="en-US"/>
              </w:rPr>
              <w:t>осталось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подключений</w:t>
            </w:r>
            <w:proofErr w:type="spellEnd"/>
            <w:r w:rsidRPr="00261EAC">
              <w:rPr>
                <w:lang w:val="en-US"/>
              </w:rPr>
              <w:t>: {</w:t>
            </w:r>
            <w:proofErr w:type="spellStart"/>
            <w:r w:rsidRPr="00261EAC">
              <w:rPr>
                <w:lang w:val="en-US"/>
              </w:rPr>
              <w:t>len</w:t>
            </w:r>
            <w:proofErr w:type="spellEnd"/>
            <w:r w:rsidRPr="00261EAC">
              <w:rPr>
                <w:lang w:val="en-US"/>
              </w:rPr>
              <w:t>(</w:t>
            </w:r>
            <w:proofErr w:type="spellStart"/>
            <w:r w:rsidRPr="00261EAC">
              <w:rPr>
                <w:lang w:val="en-US"/>
              </w:rPr>
              <w:t>self.active_connections</w:t>
            </w:r>
            <w:proofErr w:type="spellEnd"/>
            <w:r w:rsidRPr="00261EAC">
              <w:rPr>
                <w:lang w:val="en-US"/>
              </w:rPr>
              <w:t>[group])}")</w:t>
            </w:r>
          </w:p>
          <w:p w14:paraId="0DA0A99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</w:t>
            </w:r>
          </w:p>
          <w:p w14:paraId="67979937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async def </w:t>
            </w:r>
            <w:proofErr w:type="spellStart"/>
            <w:r w:rsidRPr="00261EAC">
              <w:rPr>
                <w:lang w:val="en-US"/>
              </w:rPr>
              <w:t>send_personal_</w:t>
            </w:r>
            <w:proofErr w:type="gramStart"/>
            <w:r w:rsidRPr="00261EAC">
              <w:rPr>
                <w:lang w:val="en-US"/>
              </w:rPr>
              <w:t>message</w:t>
            </w:r>
            <w:proofErr w:type="spellEnd"/>
            <w:r w:rsidRPr="00261EAC">
              <w:rPr>
                <w:lang w:val="en-US"/>
              </w:rPr>
              <w:t>(</w:t>
            </w:r>
            <w:proofErr w:type="gramEnd"/>
            <w:r w:rsidRPr="00261EAC">
              <w:rPr>
                <w:lang w:val="en-US"/>
              </w:rPr>
              <w:t xml:space="preserve">self, message: </w:t>
            </w:r>
            <w:proofErr w:type="spellStart"/>
            <w:r w:rsidRPr="00261EAC">
              <w:rPr>
                <w:lang w:val="en-US"/>
              </w:rPr>
              <w:t>dict</w:t>
            </w:r>
            <w:proofErr w:type="spellEnd"/>
            <w:r w:rsidRPr="00261EAC">
              <w:rPr>
                <w:lang w:val="en-US"/>
              </w:rPr>
              <w:t xml:space="preserve">, </w:t>
            </w:r>
            <w:proofErr w:type="spellStart"/>
            <w:r w:rsidRPr="00261EAC">
              <w:rPr>
                <w:lang w:val="en-US"/>
              </w:rPr>
              <w:t>websocket</w:t>
            </w:r>
            <w:proofErr w:type="spellEnd"/>
            <w:r w:rsidRPr="00261EAC">
              <w:rPr>
                <w:lang w:val="en-US"/>
              </w:rPr>
              <w:t>: WebSocket):</w:t>
            </w:r>
          </w:p>
          <w:p w14:paraId="3DDDC120" w14:textId="77777777" w:rsidR="0020064C" w:rsidRPr="00261EA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    </w:t>
            </w:r>
            <w:r w:rsidRPr="00261EAC">
              <w:t>"""Отправка сообщения конкретному клиенту"""</w:t>
            </w:r>
          </w:p>
          <w:p w14:paraId="7F46C2E9" w14:textId="77777777" w:rsidR="0020064C" w:rsidRPr="00261EAC" w:rsidRDefault="0020064C" w:rsidP="00A07D41">
            <w:pPr>
              <w:pStyle w:val="ae"/>
            </w:pPr>
            <w:r w:rsidRPr="00261EAC">
              <w:t xml:space="preserve">        </w:t>
            </w:r>
            <w:r w:rsidRPr="00261EAC">
              <w:rPr>
                <w:lang w:val="en-US"/>
              </w:rPr>
              <w:t>try</w:t>
            </w:r>
            <w:r w:rsidRPr="00261EAC">
              <w:t>:</w:t>
            </w:r>
          </w:p>
          <w:p w14:paraId="58B06020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        </w:t>
            </w:r>
            <w:r w:rsidRPr="00261EAC">
              <w:rPr>
                <w:lang w:val="en-US"/>
              </w:rPr>
              <w:t xml:space="preserve">await </w:t>
            </w:r>
            <w:proofErr w:type="spellStart"/>
            <w:proofErr w:type="gramStart"/>
            <w:r w:rsidRPr="00261EAC">
              <w:rPr>
                <w:lang w:val="en-US"/>
              </w:rPr>
              <w:t>websocket.send</w:t>
            </w:r>
            <w:proofErr w:type="gramEnd"/>
            <w:r w:rsidRPr="00261EAC">
              <w:rPr>
                <w:lang w:val="en-US"/>
              </w:rPr>
              <w:t>_json</w:t>
            </w:r>
            <w:proofErr w:type="spellEnd"/>
            <w:r w:rsidRPr="00261EAC">
              <w:rPr>
                <w:lang w:val="en-US"/>
              </w:rPr>
              <w:t>(message)</w:t>
            </w:r>
          </w:p>
          <w:p w14:paraId="016492A8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except Exception as e:</w:t>
            </w:r>
          </w:p>
          <w:p w14:paraId="0A5AE125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261EAC">
              <w:rPr>
                <w:lang w:val="en-US"/>
              </w:rPr>
              <w:t>logger.error</w:t>
            </w:r>
            <w:proofErr w:type="spellEnd"/>
            <w:proofErr w:type="gramEnd"/>
            <w:r w:rsidRPr="00261EAC">
              <w:rPr>
                <w:lang w:val="en-US"/>
              </w:rPr>
              <w:t>(</w:t>
            </w:r>
            <w:proofErr w:type="spellStart"/>
            <w:r w:rsidRPr="00261EAC">
              <w:rPr>
                <w:lang w:val="en-US"/>
              </w:rPr>
              <w:t>f"Ошибка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отправки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сообщения</w:t>
            </w:r>
            <w:proofErr w:type="spellEnd"/>
            <w:r w:rsidRPr="00261EAC">
              <w:rPr>
                <w:lang w:val="en-US"/>
              </w:rPr>
              <w:t>: {e}")</w:t>
            </w:r>
          </w:p>
          <w:p w14:paraId="5B7BFF10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</w:t>
            </w:r>
          </w:p>
          <w:p w14:paraId="3EF4FE1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async def </w:t>
            </w:r>
            <w:proofErr w:type="gramStart"/>
            <w:r w:rsidRPr="00261EAC">
              <w:rPr>
                <w:lang w:val="en-US"/>
              </w:rPr>
              <w:t>broadcast(</w:t>
            </w:r>
            <w:proofErr w:type="gramEnd"/>
            <w:r w:rsidRPr="00261EAC">
              <w:rPr>
                <w:lang w:val="en-US"/>
              </w:rPr>
              <w:t xml:space="preserve">self, message: </w:t>
            </w:r>
            <w:proofErr w:type="spellStart"/>
            <w:r w:rsidRPr="00261EAC">
              <w:rPr>
                <w:lang w:val="en-US"/>
              </w:rPr>
              <w:t>dict</w:t>
            </w:r>
            <w:proofErr w:type="spellEnd"/>
            <w:r w:rsidRPr="00261EAC">
              <w:rPr>
                <w:lang w:val="en-US"/>
              </w:rPr>
              <w:t>, group: str):</w:t>
            </w:r>
          </w:p>
          <w:p w14:paraId="57C572E7" w14:textId="77777777" w:rsidR="0020064C" w:rsidRPr="00261EA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    </w:t>
            </w:r>
            <w:r w:rsidRPr="00261EAC">
              <w:t xml:space="preserve">"""Отправка сообщения всем </w:t>
            </w:r>
            <w:proofErr w:type="spellStart"/>
            <w:r w:rsidRPr="00261EAC">
              <w:t>подключенным</w:t>
            </w:r>
            <w:proofErr w:type="spellEnd"/>
            <w:r w:rsidRPr="00261EAC">
              <w:t xml:space="preserve"> клиентам группы"""</w:t>
            </w:r>
          </w:p>
          <w:p w14:paraId="4CD5F5F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    </w:t>
            </w:r>
            <w:r w:rsidRPr="00261EAC">
              <w:rPr>
                <w:lang w:val="en-US"/>
              </w:rPr>
              <w:t xml:space="preserve">if group not in </w:t>
            </w:r>
            <w:proofErr w:type="spellStart"/>
            <w:proofErr w:type="gramStart"/>
            <w:r w:rsidRPr="00261EAC">
              <w:rPr>
                <w:lang w:val="en-US"/>
              </w:rPr>
              <w:t>self.active</w:t>
            </w:r>
            <w:proofErr w:type="gramEnd"/>
            <w:r w:rsidRPr="00261EAC">
              <w:rPr>
                <w:lang w:val="en-US"/>
              </w:rPr>
              <w:t>_connections</w:t>
            </w:r>
            <w:proofErr w:type="spellEnd"/>
            <w:r w:rsidRPr="00261EAC">
              <w:rPr>
                <w:lang w:val="en-US"/>
              </w:rPr>
              <w:t>:</w:t>
            </w:r>
          </w:p>
          <w:p w14:paraId="474ABE3B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return</w:t>
            </w:r>
          </w:p>
          <w:p w14:paraId="1970B6A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</w:p>
          <w:p w14:paraId="141CCB24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disconnected = []</w:t>
            </w:r>
          </w:p>
          <w:p w14:paraId="2FA9D1B6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for connection in </w:t>
            </w:r>
            <w:proofErr w:type="spellStart"/>
            <w:proofErr w:type="gramStart"/>
            <w:r w:rsidRPr="00261EAC">
              <w:rPr>
                <w:lang w:val="en-US"/>
              </w:rPr>
              <w:t>self.active</w:t>
            </w:r>
            <w:proofErr w:type="gramEnd"/>
            <w:r w:rsidRPr="00261EAC">
              <w:rPr>
                <w:lang w:val="en-US"/>
              </w:rPr>
              <w:t>_connections</w:t>
            </w:r>
            <w:proofErr w:type="spellEnd"/>
            <w:r w:rsidRPr="00261EAC">
              <w:rPr>
                <w:lang w:val="en-US"/>
              </w:rPr>
              <w:t>[group]:</w:t>
            </w:r>
          </w:p>
          <w:p w14:paraId="20DEFE59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try:</w:t>
            </w:r>
          </w:p>
          <w:p w14:paraId="25D05DE5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await </w:t>
            </w:r>
            <w:proofErr w:type="spellStart"/>
            <w:proofErr w:type="gramStart"/>
            <w:r w:rsidRPr="00261EAC">
              <w:rPr>
                <w:lang w:val="en-US"/>
              </w:rPr>
              <w:t>connection.send</w:t>
            </w:r>
            <w:proofErr w:type="gramEnd"/>
            <w:r w:rsidRPr="00261EAC">
              <w:rPr>
                <w:lang w:val="en-US"/>
              </w:rPr>
              <w:t>_json</w:t>
            </w:r>
            <w:proofErr w:type="spellEnd"/>
            <w:r w:rsidRPr="00261EAC">
              <w:rPr>
                <w:lang w:val="en-US"/>
              </w:rPr>
              <w:t>(message)</w:t>
            </w:r>
          </w:p>
          <w:p w14:paraId="45AEF18F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except Exception as e:</w:t>
            </w:r>
          </w:p>
          <w:p w14:paraId="6375CCD8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261EAC">
              <w:rPr>
                <w:lang w:val="en-US"/>
              </w:rPr>
              <w:t>logger.error</w:t>
            </w:r>
            <w:proofErr w:type="spellEnd"/>
            <w:proofErr w:type="gramEnd"/>
            <w:r w:rsidRPr="00261EAC">
              <w:rPr>
                <w:lang w:val="en-US"/>
              </w:rPr>
              <w:t>(</w:t>
            </w:r>
            <w:proofErr w:type="spellStart"/>
            <w:r w:rsidRPr="00261EAC">
              <w:rPr>
                <w:lang w:val="en-US"/>
              </w:rPr>
              <w:t>f"Ошибка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широковещательной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отправки</w:t>
            </w:r>
            <w:proofErr w:type="spellEnd"/>
            <w:r w:rsidRPr="00261EAC">
              <w:rPr>
                <w:lang w:val="en-US"/>
              </w:rPr>
              <w:t>: {e}")</w:t>
            </w:r>
          </w:p>
          <w:p w14:paraId="394068C4" w14:textId="77777777" w:rsidR="0020064C" w:rsidRPr="00261EA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            </w:t>
            </w:r>
            <w:proofErr w:type="gramStart"/>
            <w:r w:rsidRPr="00261EAC">
              <w:rPr>
                <w:lang w:val="en-US"/>
              </w:rPr>
              <w:t>disconnected</w:t>
            </w:r>
            <w:r w:rsidRPr="00261EAC">
              <w:t>.</w:t>
            </w:r>
            <w:r w:rsidRPr="00261EAC">
              <w:rPr>
                <w:lang w:val="en-US"/>
              </w:rPr>
              <w:t>append</w:t>
            </w:r>
            <w:proofErr w:type="gramEnd"/>
            <w:r w:rsidRPr="00261EAC">
              <w:t>(</w:t>
            </w:r>
            <w:r w:rsidRPr="00261EAC">
              <w:rPr>
                <w:lang w:val="en-US"/>
              </w:rPr>
              <w:t>connection</w:t>
            </w:r>
            <w:r w:rsidRPr="00261EAC">
              <w:t>)</w:t>
            </w:r>
          </w:p>
          <w:p w14:paraId="76FFE910" w14:textId="77777777" w:rsidR="0020064C" w:rsidRPr="00261EAC" w:rsidRDefault="0020064C" w:rsidP="00A07D41">
            <w:pPr>
              <w:pStyle w:val="ae"/>
            </w:pPr>
            <w:r w:rsidRPr="00261EAC">
              <w:t xml:space="preserve">        </w:t>
            </w:r>
          </w:p>
          <w:p w14:paraId="529CFE0D" w14:textId="77777777" w:rsidR="0020064C" w:rsidRPr="00261EAC" w:rsidRDefault="0020064C" w:rsidP="00A07D41">
            <w:pPr>
              <w:pStyle w:val="ae"/>
            </w:pPr>
            <w:r w:rsidRPr="00261EAC">
              <w:t xml:space="preserve">        # Удаление </w:t>
            </w:r>
            <w:proofErr w:type="spellStart"/>
            <w:r w:rsidRPr="00261EAC">
              <w:t>отключенных</w:t>
            </w:r>
            <w:proofErr w:type="spellEnd"/>
            <w:r w:rsidRPr="00261EAC">
              <w:t xml:space="preserve"> соединений</w:t>
            </w:r>
          </w:p>
          <w:p w14:paraId="6BCB20A5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    </w:t>
            </w:r>
            <w:r w:rsidRPr="00261EAC">
              <w:rPr>
                <w:lang w:val="en-US"/>
              </w:rPr>
              <w:t>for connection in disconnected:</w:t>
            </w:r>
          </w:p>
          <w:p w14:paraId="6AB057AB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261EAC">
              <w:rPr>
                <w:lang w:val="en-US"/>
              </w:rPr>
              <w:t>self.disconnect</w:t>
            </w:r>
            <w:proofErr w:type="spellEnd"/>
            <w:proofErr w:type="gramEnd"/>
            <w:r w:rsidRPr="00261EAC">
              <w:rPr>
                <w:lang w:val="en-US"/>
              </w:rPr>
              <w:t>(connection, group)</w:t>
            </w:r>
          </w:p>
        </w:tc>
      </w:tr>
    </w:tbl>
    <w:p w14:paraId="1065BE47" w14:textId="77777777" w:rsidR="0020064C" w:rsidRPr="00261EAC" w:rsidRDefault="0020064C" w:rsidP="0020064C">
      <w:pPr>
        <w:rPr>
          <w:lang w:val="en-US"/>
        </w:rPr>
      </w:pPr>
    </w:p>
    <w:tbl>
      <w:tblPr>
        <w:tblStyle w:val="af0"/>
        <w:tblW w:w="0" w:type="auto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28"/>
      </w:tblGrid>
      <w:tr w:rsidR="0020064C" w14:paraId="298FA723" w14:textId="77777777" w:rsidTr="00A07D41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1636A" w14:textId="77777777" w:rsidR="0020064C" w:rsidRPr="00261EAC" w:rsidRDefault="0020064C" w:rsidP="00A07D41">
            <w:pPr>
              <w:pStyle w:val="ac"/>
            </w:pPr>
            <w:r>
              <w:lastRenderedPageBreak/>
              <w:t>Продолжение Листинга 3.1</w:t>
            </w:r>
          </w:p>
        </w:tc>
      </w:tr>
      <w:tr w:rsidR="0020064C" w14:paraId="5DEC1F34" w14:textId="77777777" w:rsidTr="00A07D41">
        <w:tc>
          <w:tcPr>
            <w:tcW w:w="9628" w:type="dxa"/>
            <w:tcBorders>
              <w:top w:val="single" w:sz="4" w:space="0" w:color="auto"/>
            </w:tcBorders>
          </w:tcPr>
          <w:p w14:paraId="070BA416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async def </w:t>
            </w:r>
            <w:proofErr w:type="spellStart"/>
            <w:r w:rsidRPr="00261EAC">
              <w:rPr>
                <w:lang w:val="en-US"/>
              </w:rPr>
              <w:t>start_broadcast_</w:t>
            </w:r>
            <w:proofErr w:type="gramStart"/>
            <w:r w:rsidRPr="00261EAC">
              <w:rPr>
                <w:lang w:val="en-US"/>
              </w:rPr>
              <w:t>task</w:t>
            </w:r>
            <w:proofErr w:type="spellEnd"/>
            <w:r w:rsidRPr="00261EAC">
              <w:rPr>
                <w:lang w:val="en-US"/>
              </w:rPr>
              <w:t>(</w:t>
            </w:r>
            <w:proofErr w:type="gramEnd"/>
            <w:r w:rsidRPr="00261EAC">
              <w:rPr>
                <w:lang w:val="en-US"/>
              </w:rPr>
              <w:t xml:space="preserve">self, group: str, interval: float, </w:t>
            </w:r>
            <w:proofErr w:type="spellStart"/>
            <w:r w:rsidRPr="00261EAC">
              <w:rPr>
                <w:lang w:val="en-US"/>
              </w:rPr>
              <w:t>data_generator</w:t>
            </w:r>
            <w:proofErr w:type="spellEnd"/>
            <w:r w:rsidRPr="00261EAC">
              <w:rPr>
                <w:lang w:val="en-US"/>
              </w:rPr>
              <w:t>):</w:t>
            </w:r>
          </w:p>
          <w:p w14:paraId="64A2A693" w14:textId="77777777" w:rsidR="0020064C" w:rsidRPr="00261EA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    </w:t>
            </w:r>
            <w:r w:rsidRPr="00261EAC">
              <w:t>"""Запуск задачи для периодической отправки данных"""</w:t>
            </w:r>
          </w:p>
          <w:p w14:paraId="4EDD3349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    </w:t>
            </w:r>
            <w:r w:rsidRPr="00261EAC">
              <w:rPr>
                <w:lang w:val="en-US"/>
              </w:rPr>
              <w:t xml:space="preserve">if group in </w:t>
            </w:r>
            <w:proofErr w:type="spellStart"/>
            <w:proofErr w:type="gramStart"/>
            <w:r w:rsidRPr="00261EAC">
              <w:rPr>
                <w:lang w:val="en-US"/>
              </w:rPr>
              <w:t>self.tasks</w:t>
            </w:r>
            <w:proofErr w:type="spellEnd"/>
            <w:proofErr w:type="gramEnd"/>
            <w:r w:rsidRPr="00261EAC">
              <w:rPr>
                <w:lang w:val="en-US"/>
              </w:rPr>
              <w:t xml:space="preserve"> and not </w:t>
            </w:r>
            <w:proofErr w:type="spellStart"/>
            <w:r w:rsidRPr="00261EAC">
              <w:rPr>
                <w:lang w:val="en-US"/>
              </w:rPr>
              <w:t>self.tasks</w:t>
            </w:r>
            <w:proofErr w:type="spellEnd"/>
            <w:r w:rsidRPr="00261EAC">
              <w:rPr>
                <w:lang w:val="en-US"/>
              </w:rPr>
              <w:t>[group].done():</w:t>
            </w:r>
          </w:p>
          <w:p w14:paraId="17056837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261EAC">
              <w:rPr>
                <w:lang w:val="en-US"/>
              </w:rPr>
              <w:t>self.tasks</w:t>
            </w:r>
            <w:proofErr w:type="spellEnd"/>
            <w:proofErr w:type="gramEnd"/>
            <w:r w:rsidRPr="00261EAC">
              <w:rPr>
                <w:lang w:val="en-US"/>
              </w:rPr>
              <w:t>[group].cancel()</w:t>
            </w:r>
          </w:p>
          <w:p w14:paraId="457BC0A6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</w:t>
            </w:r>
          </w:p>
          <w:p w14:paraId="379A82C3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task = </w:t>
            </w:r>
            <w:proofErr w:type="spellStart"/>
            <w:proofErr w:type="gramStart"/>
            <w:r w:rsidRPr="00261EAC">
              <w:rPr>
                <w:lang w:val="en-US"/>
              </w:rPr>
              <w:t>asyncio.create</w:t>
            </w:r>
            <w:proofErr w:type="gramEnd"/>
            <w:r w:rsidRPr="00261EAC">
              <w:rPr>
                <w:lang w:val="en-US"/>
              </w:rPr>
              <w:t>_task</w:t>
            </w:r>
            <w:proofErr w:type="spellEnd"/>
            <w:r w:rsidRPr="00261EAC">
              <w:rPr>
                <w:lang w:val="en-US"/>
              </w:rPr>
              <w:t>(self._</w:t>
            </w:r>
            <w:proofErr w:type="spellStart"/>
            <w:r w:rsidRPr="00261EAC">
              <w:rPr>
                <w:lang w:val="en-US"/>
              </w:rPr>
              <w:t>broadcast_task</w:t>
            </w:r>
            <w:proofErr w:type="spellEnd"/>
            <w:r w:rsidRPr="00261EAC">
              <w:rPr>
                <w:lang w:val="en-US"/>
              </w:rPr>
              <w:t xml:space="preserve">(group, interval, </w:t>
            </w:r>
            <w:proofErr w:type="spellStart"/>
            <w:r w:rsidRPr="00261EAC">
              <w:rPr>
                <w:lang w:val="en-US"/>
              </w:rPr>
              <w:t>data_generator</w:t>
            </w:r>
            <w:proofErr w:type="spellEnd"/>
            <w:r w:rsidRPr="00261EAC">
              <w:rPr>
                <w:lang w:val="en-US"/>
              </w:rPr>
              <w:t>))</w:t>
            </w:r>
          </w:p>
          <w:p w14:paraId="3D97403E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61EAC">
              <w:rPr>
                <w:lang w:val="en-US"/>
              </w:rPr>
              <w:t>self.tasks</w:t>
            </w:r>
            <w:proofErr w:type="spellEnd"/>
            <w:proofErr w:type="gramEnd"/>
            <w:r w:rsidRPr="00261EAC">
              <w:rPr>
                <w:lang w:val="en-US"/>
              </w:rPr>
              <w:t>[group] = task</w:t>
            </w:r>
          </w:p>
          <w:p w14:paraId="6E885659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return task</w:t>
            </w:r>
          </w:p>
          <w:p w14:paraId="7F658DA3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</w:p>
          <w:p w14:paraId="75F7A969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async def _</w:t>
            </w:r>
            <w:proofErr w:type="spellStart"/>
            <w:r w:rsidRPr="00261EAC">
              <w:rPr>
                <w:lang w:val="en-US"/>
              </w:rPr>
              <w:t>broadcast_</w:t>
            </w:r>
            <w:proofErr w:type="gramStart"/>
            <w:r w:rsidRPr="00261EAC">
              <w:rPr>
                <w:lang w:val="en-US"/>
              </w:rPr>
              <w:t>task</w:t>
            </w:r>
            <w:proofErr w:type="spellEnd"/>
            <w:r w:rsidRPr="00261EAC">
              <w:rPr>
                <w:lang w:val="en-US"/>
              </w:rPr>
              <w:t>(</w:t>
            </w:r>
            <w:proofErr w:type="gramEnd"/>
            <w:r w:rsidRPr="00261EAC">
              <w:rPr>
                <w:lang w:val="en-US"/>
              </w:rPr>
              <w:t xml:space="preserve">self, group: str, interval: float, </w:t>
            </w:r>
            <w:proofErr w:type="spellStart"/>
            <w:r w:rsidRPr="00261EAC">
              <w:rPr>
                <w:lang w:val="en-US"/>
              </w:rPr>
              <w:t>data_generator</w:t>
            </w:r>
            <w:proofErr w:type="spellEnd"/>
            <w:r w:rsidRPr="00261EAC">
              <w:rPr>
                <w:lang w:val="en-US"/>
              </w:rPr>
              <w:t>):</w:t>
            </w:r>
          </w:p>
          <w:p w14:paraId="392B2372" w14:textId="77777777" w:rsidR="0020064C" w:rsidRPr="00261EA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    </w:t>
            </w:r>
            <w:r w:rsidRPr="00261EAC">
              <w:t>"""Периодическая отправка данных всем клиентам группы"""</w:t>
            </w:r>
          </w:p>
          <w:p w14:paraId="46FBA175" w14:textId="77777777" w:rsidR="0020064C" w:rsidRPr="00261EAC" w:rsidRDefault="0020064C" w:rsidP="00A07D41">
            <w:pPr>
              <w:pStyle w:val="ae"/>
            </w:pPr>
            <w:r w:rsidRPr="00261EAC">
              <w:t xml:space="preserve">        </w:t>
            </w:r>
            <w:r w:rsidRPr="00261EAC">
              <w:rPr>
                <w:lang w:val="en-US"/>
              </w:rPr>
              <w:t>while</w:t>
            </w:r>
            <w:r w:rsidRPr="00261EAC">
              <w:t xml:space="preserve"> </w:t>
            </w:r>
            <w:r w:rsidRPr="00261EAC">
              <w:rPr>
                <w:lang w:val="en-US"/>
              </w:rPr>
              <w:t>True</w:t>
            </w:r>
            <w:r w:rsidRPr="00261EAC">
              <w:t>:</w:t>
            </w:r>
          </w:p>
          <w:p w14:paraId="3E6DE590" w14:textId="77777777" w:rsidR="0020064C" w:rsidRPr="00261EAC" w:rsidRDefault="0020064C" w:rsidP="00A07D41">
            <w:pPr>
              <w:pStyle w:val="ae"/>
            </w:pPr>
            <w:r w:rsidRPr="00261EAC">
              <w:t xml:space="preserve">            </w:t>
            </w:r>
            <w:r w:rsidRPr="00261EAC">
              <w:rPr>
                <w:lang w:val="en-US"/>
              </w:rPr>
              <w:t>try</w:t>
            </w:r>
            <w:r w:rsidRPr="00261EAC">
              <w:t>:</w:t>
            </w:r>
          </w:p>
          <w:p w14:paraId="190C99E9" w14:textId="77777777" w:rsidR="0020064C" w:rsidRPr="00261EAC" w:rsidRDefault="0020064C" w:rsidP="00A07D41">
            <w:pPr>
              <w:pStyle w:val="ae"/>
            </w:pPr>
            <w:r w:rsidRPr="00261EAC">
              <w:t xml:space="preserve">                # Если нет подключений, просто </w:t>
            </w:r>
            <w:proofErr w:type="spellStart"/>
            <w:r w:rsidRPr="00261EAC">
              <w:t>ждем</w:t>
            </w:r>
            <w:proofErr w:type="spellEnd"/>
          </w:p>
          <w:p w14:paraId="137935E5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            </w:t>
            </w:r>
            <w:r w:rsidRPr="00261EAC">
              <w:rPr>
                <w:lang w:val="en-US"/>
              </w:rPr>
              <w:t xml:space="preserve">if group not in </w:t>
            </w:r>
            <w:proofErr w:type="spellStart"/>
            <w:proofErr w:type="gramStart"/>
            <w:r w:rsidRPr="00261EAC">
              <w:rPr>
                <w:lang w:val="en-US"/>
              </w:rPr>
              <w:t>self.active</w:t>
            </w:r>
            <w:proofErr w:type="gramEnd"/>
            <w:r w:rsidRPr="00261EAC">
              <w:rPr>
                <w:lang w:val="en-US"/>
              </w:rPr>
              <w:t>_connections</w:t>
            </w:r>
            <w:proofErr w:type="spellEnd"/>
            <w:r w:rsidRPr="00261EAC">
              <w:rPr>
                <w:lang w:val="en-US"/>
              </w:rPr>
              <w:t xml:space="preserve"> or not </w:t>
            </w:r>
            <w:proofErr w:type="spellStart"/>
            <w:r w:rsidRPr="00261EAC">
              <w:rPr>
                <w:lang w:val="en-US"/>
              </w:rPr>
              <w:t>self.active_connections</w:t>
            </w:r>
            <w:proofErr w:type="spellEnd"/>
            <w:r w:rsidRPr="00261EAC">
              <w:rPr>
                <w:lang w:val="en-US"/>
              </w:rPr>
              <w:t>[group]:</w:t>
            </w:r>
          </w:p>
          <w:p w14:paraId="2C155926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    await </w:t>
            </w:r>
            <w:proofErr w:type="spellStart"/>
            <w:proofErr w:type="gramStart"/>
            <w:r w:rsidRPr="00261EAC">
              <w:rPr>
                <w:lang w:val="en-US"/>
              </w:rPr>
              <w:t>asyncio.sleep</w:t>
            </w:r>
            <w:proofErr w:type="spellEnd"/>
            <w:proofErr w:type="gramEnd"/>
            <w:r w:rsidRPr="00261EAC">
              <w:rPr>
                <w:lang w:val="en-US"/>
              </w:rPr>
              <w:t>(interval)</w:t>
            </w:r>
          </w:p>
          <w:p w14:paraId="4A09E12B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    continue</w:t>
            </w:r>
          </w:p>
          <w:p w14:paraId="78100AB4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</w:p>
          <w:p w14:paraId="1A77A4A9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# </w:t>
            </w:r>
            <w:proofErr w:type="spellStart"/>
            <w:r w:rsidRPr="00261EAC">
              <w:rPr>
                <w:lang w:val="en-US"/>
              </w:rPr>
              <w:t>Получаем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данные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от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генератора</w:t>
            </w:r>
            <w:proofErr w:type="spellEnd"/>
          </w:p>
          <w:p w14:paraId="7AF4B83D" w14:textId="77777777" w:rsidR="0020064C" w:rsidRPr="00261EA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            data</w:t>
            </w:r>
            <w:r w:rsidRPr="00261EAC">
              <w:t xml:space="preserve"> = </w:t>
            </w:r>
            <w:r w:rsidRPr="00261EAC">
              <w:rPr>
                <w:lang w:val="en-US"/>
              </w:rPr>
              <w:t>await</w:t>
            </w:r>
            <w:r w:rsidRPr="00261EAC">
              <w:t xml:space="preserve"> </w:t>
            </w:r>
            <w:r w:rsidRPr="00261EAC">
              <w:rPr>
                <w:lang w:val="en-US"/>
              </w:rPr>
              <w:t>data</w:t>
            </w:r>
            <w:r w:rsidRPr="00261EAC">
              <w:t>_</w:t>
            </w:r>
            <w:proofErr w:type="gramStart"/>
            <w:r w:rsidRPr="00261EAC">
              <w:rPr>
                <w:lang w:val="en-US"/>
              </w:rPr>
              <w:t>generator</w:t>
            </w:r>
            <w:r w:rsidRPr="00261EAC">
              <w:t>(</w:t>
            </w:r>
            <w:proofErr w:type="gramEnd"/>
            <w:r w:rsidRPr="00261EAC">
              <w:t>)</w:t>
            </w:r>
          </w:p>
          <w:p w14:paraId="194CFBFE" w14:textId="77777777" w:rsidR="0020064C" w:rsidRPr="00261EAC" w:rsidRDefault="0020064C" w:rsidP="00A07D41">
            <w:pPr>
              <w:pStyle w:val="ae"/>
            </w:pPr>
            <w:r w:rsidRPr="00261EAC">
              <w:t xml:space="preserve">                </w:t>
            </w:r>
          </w:p>
          <w:p w14:paraId="396BEE41" w14:textId="77777777" w:rsidR="0020064C" w:rsidRPr="00261EAC" w:rsidRDefault="0020064C" w:rsidP="00A07D41">
            <w:pPr>
              <w:pStyle w:val="ae"/>
            </w:pPr>
            <w:r w:rsidRPr="00261EAC">
              <w:t xml:space="preserve">                # Отправляем данные всем клиентам группы</w:t>
            </w:r>
          </w:p>
          <w:p w14:paraId="7CA0092E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            </w:t>
            </w:r>
            <w:r w:rsidRPr="00261EAC">
              <w:rPr>
                <w:lang w:val="en-US"/>
              </w:rPr>
              <w:t xml:space="preserve">await </w:t>
            </w:r>
            <w:proofErr w:type="spellStart"/>
            <w:proofErr w:type="gramStart"/>
            <w:r w:rsidRPr="00261EAC">
              <w:rPr>
                <w:lang w:val="en-US"/>
              </w:rPr>
              <w:t>self.broadcast</w:t>
            </w:r>
            <w:proofErr w:type="spellEnd"/>
            <w:proofErr w:type="gramEnd"/>
            <w:r w:rsidRPr="00261EAC">
              <w:rPr>
                <w:lang w:val="en-US"/>
              </w:rPr>
              <w:t>(data, group)</w:t>
            </w:r>
          </w:p>
          <w:p w14:paraId="228D1430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</w:p>
          <w:p w14:paraId="194C2D43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# </w:t>
            </w:r>
            <w:proofErr w:type="spellStart"/>
            <w:r w:rsidRPr="00261EAC">
              <w:rPr>
                <w:lang w:val="en-US"/>
              </w:rPr>
              <w:t>Ждем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указанный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интервал</w:t>
            </w:r>
            <w:proofErr w:type="spellEnd"/>
          </w:p>
          <w:p w14:paraId="1A71232E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await </w:t>
            </w:r>
            <w:proofErr w:type="spellStart"/>
            <w:proofErr w:type="gramStart"/>
            <w:r w:rsidRPr="00261EAC">
              <w:rPr>
                <w:lang w:val="en-US"/>
              </w:rPr>
              <w:t>asyncio.sleep</w:t>
            </w:r>
            <w:proofErr w:type="spellEnd"/>
            <w:proofErr w:type="gramEnd"/>
            <w:r w:rsidRPr="00261EAC">
              <w:rPr>
                <w:lang w:val="en-US"/>
              </w:rPr>
              <w:t>(interval)</w:t>
            </w:r>
          </w:p>
          <w:p w14:paraId="015F6C43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</w:p>
          <w:p w14:paraId="44C903EE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except </w:t>
            </w:r>
            <w:proofErr w:type="spellStart"/>
            <w:proofErr w:type="gramStart"/>
            <w:r w:rsidRPr="00261EAC">
              <w:rPr>
                <w:lang w:val="en-US"/>
              </w:rPr>
              <w:t>asyncio.CancelledError</w:t>
            </w:r>
            <w:proofErr w:type="spellEnd"/>
            <w:proofErr w:type="gramEnd"/>
            <w:r w:rsidRPr="00261EAC">
              <w:rPr>
                <w:lang w:val="en-US"/>
              </w:rPr>
              <w:t>:</w:t>
            </w:r>
          </w:p>
          <w:p w14:paraId="6EA8A723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  <w:proofErr w:type="gramStart"/>
            <w:r w:rsidRPr="00261EAC">
              <w:rPr>
                <w:lang w:val="en-US"/>
              </w:rPr>
              <w:t>logger.info(</w:t>
            </w:r>
            <w:proofErr w:type="spellStart"/>
            <w:proofErr w:type="gramEnd"/>
            <w:r w:rsidRPr="00261EAC">
              <w:rPr>
                <w:lang w:val="en-US"/>
              </w:rPr>
              <w:t>f"Задача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трансляции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для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группы</w:t>
            </w:r>
            <w:proofErr w:type="spellEnd"/>
            <w:r w:rsidRPr="00261EAC">
              <w:rPr>
                <w:lang w:val="en-US"/>
              </w:rPr>
              <w:t xml:space="preserve"> {group} </w:t>
            </w:r>
            <w:proofErr w:type="spellStart"/>
            <w:r w:rsidRPr="00261EAC">
              <w:rPr>
                <w:lang w:val="en-US"/>
              </w:rPr>
              <w:t>отменена</w:t>
            </w:r>
            <w:proofErr w:type="spellEnd"/>
            <w:r w:rsidRPr="00261EAC">
              <w:rPr>
                <w:lang w:val="en-US"/>
              </w:rPr>
              <w:t>")</w:t>
            </w:r>
          </w:p>
          <w:p w14:paraId="5720E1A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break</w:t>
            </w:r>
          </w:p>
          <w:p w14:paraId="237E7C59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except Exception as e:</w:t>
            </w:r>
          </w:p>
          <w:p w14:paraId="46751549" w14:textId="77777777" w:rsidR="0020064C" w:rsidRPr="00261EAC" w:rsidRDefault="0020064C" w:rsidP="00A07D41">
            <w:pPr>
              <w:pStyle w:val="ae"/>
            </w:pPr>
            <w:r w:rsidRPr="00261EAC">
              <w:rPr>
                <w:lang w:val="en-US"/>
              </w:rPr>
              <w:t xml:space="preserve">                </w:t>
            </w:r>
            <w:proofErr w:type="gramStart"/>
            <w:r w:rsidRPr="00261EAC">
              <w:rPr>
                <w:lang w:val="en-US"/>
              </w:rPr>
              <w:t>logger</w:t>
            </w:r>
            <w:r w:rsidRPr="00261EAC">
              <w:t>.</w:t>
            </w:r>
            <w:r w:rsidRPr="00261EAC">
              <w:rPr>
                <w:lang w:val="en-US"/>
              </w:rPr>
              <w:t>error</w:t>
            </w:r>
            <w:proofErr w:type="gramEnd"/>
            <w:r w:rsidRPr="00261EAC">
              <w:t>(</w:t>
            </w:r>
            <w:r w:rsidRPr="00261EAC">
              <w:rPr>
                <w:lang w:val="en-US"/>
              </w:rPr>
              <w:t>f</w:t>
            </w:r>
            <w:r w:rsidRPr="00261EAC">
              <w:t>"Ошибка в задаче трансляции для группы {</w:t>
            </w:r>
            <w:r w:rsidRPr="00261EAC">
              <w:rPr>
                <w:lang w:val="en-US"/>
              </w:rPr>
              <w:t>group</w:t>
            </w:r>
            <w:r w:rsidRPr="00261EAC">
              <w:t>}: {</w:t>
            </w:r>
            <w:r w:rsidRPr="00261EAC">
              <w:rPr>
                <w:lang w:val="en-US"/>
              </w:rPr>
              <w:t>e</w:t>
            </w:r>
            <w:r w:rsidRPr="00261EAC">
              <w:t>}")</w:t>
            </w:r>
          </w:p>
          <w:p w14:paraId="14BE58C8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t xml:space="preserve">                </w:t>
            </w:r>
            <w:r w:rsidRPr="00261EAC">
              <w:rPr>
                <w:lang w:val="en-US"/>
              </w:rPr>
              <w:t xml:space="preserve">await </w:t>
            </w:r>
            <w:proofErr w:type="spellStart"/>
            <w:proofErr w:type="gramStart"/>
            <w:r w:rsidRPr="00261EAC">
              <w:rPr>
                <w:lang w:val="en-US"/>
              </w:rPr>
              <w:t>asyncio.sleep</w:t>
            </w:r>
            <w:proofErr w:type="spellEnd"/>
            <w:proofErr w:type="gramEnd"/>
            <w:r w:rsidRPr="00261EAC">
              <w:rPr>
                <w:lang w:val="en-US"/>
              </w:rPr>
              <w:t>(interval)</w:t>
            </w:r>
          </w:p>
          <w:p w14:paraId="65609A2A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</w:t>
            </w:r>
          </w:p>
          <w:p w14:paraId="46072F39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def </w:t>
            </w:r>
            <w:proofErr w:type="spellStart"/>
            <w:r w:rsidRPr="00261EAC">
              <w:rPr>
                <w:lang w:val="en-US"/>
              </w:rPr>
              <w:t>stop_all_tasks</w:t>
            </w:r>
            <w:proofErr w:type="spellEnd"/>
            <w:r w:rsidRPr="00261EAC">
              <w:rPr>
                <w:lang w:val="en-US"/>
              </w:rPr>
              <w:t>(self):</w:t>
            </w:r>
          </w:p>
          <w:p w14:paraId="1CAB821D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"""</w:t>
            </w:r>
            <w:proofErr w:type="spellStart"/>
            <w:r w:rsidRPr="00261EAC">
              <w:rPr>
                <w:lang w:val="en-US"/>
              </w:rPr>
              <w:t>Остановка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всех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запущенных</w:t>
            </w:r>
            <w:proofErr w:type="spellEnd"/>
            <w:r w:rsidRPr="00261EAC">
              <w:rPr>
                <w:lang w:val="en-US"/>
              </w:rPr>
              <w:t xml:space="preserve"> </w:t>
            </w:r>
            <w:proofErr w:type="spellStart"/>
            <w:r w:rsidRPr="00261EAC">
              <w:rPr>
                <w:lang w:val="en-US"/>
              </w:rPr>
              <w:t>задач</w:t>
            </w:r>
            <w:proofErr w:type="spellEnd"/>
            <w:r w:rsidRPr="00261EAC">
              <w:rPr>
                <w:lang w:val="en-US"/>
              </w:rPr>
              <w:t>"""</w:t>
            </w:r>
          </w:p>
          <w:p w14:paraId="7AAB554B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for group, task in </w:t>
            </w:r>
            <w:proofErr w:type="spellStart"/>
            <w:proofErr w:type="gramStart"/>
            <w:r w:rsidRPr="00261EAC">
              <w:rPr>
                <w:lang w:val="en-US"/>
              </w:rPr>
              <w:t>self.tasks</w:t>
            </w:r>
            <w:proofErr w:type="gramEnd"/>
            <w:r w:rsidRPr="00261EAC">
              <w:rPr>
                <w:lang w:val="en-US"/>
              </w:rPr>
              <w:t>.items</w:t>
            </w:r>
            <w:proofErr w:type="spellEnd"/>
            <w:r w:rsidRPr="00261EAC">
              <w:rPr>
                <w:lang w:val="en-US"/>
              </w:rPr>
              <w:t>():</w:t>
            </w:r>
          </w:p>
          <w:p w14:paraId="19F41862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if not </w:t>
            </w:r>
            <w:proofErr w:type="spellStart"/>
            <w:proofErr w:type="gramStart"/>
            <w:r w:rsidRPr="00261EAC">
              <w:rPr>
                <w:lang w:val="en-US"/>
              </w:rPr>
              <w:t>task.done</w:t>
            </w:r>
            <w:proofErr w:type="spellEnd"/>
            <w:proofErr w:type="gramEnd"/>
            <w:r w:rsidRPr="00261EAC">
              <w:rPr>
                <w:lang w:val="en-US"/>
              </w:rPr>
              <w:t>():</w:t>
            </w:r>
          </w:p>
          <w:p w14:paraId="44581E13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261EAC">
              <w:rPr>
                <w:lang w:val="en-US"/>
              </w:rPr>
              <w:t>task.cancel</w:t>
            </w:r>
            <w:proofErr w:type="spellEnd"/>
            <w:proofErr w:type="gramEnd"/>
            <w:r w:rsidRPr="00261EAC">
              <w:rPr>
                <w:lang w:val="en-US"/>
              </w:rPr>
              <w:t>()</w:t>
            </w:r>
          </w:p>
          <w:p w14:paraId="03869AC5" w14:textId="77777777" w:rsidR="0020064C" w:rsidRPr="00261EAC" w:rsidRDefault="0020064C" w:rsidP="00A07D41">
            <w:pPr>
              <w:pStyle w:val="ae"/>
              <w:rPr>
                <w:lang w:val="en-US"/>
              </w:rPr>
            </w:pPr>
            <w:r w:rsidRPr="00261EA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261EAC">
              <w:rPr>
                <w:lang w:val="en-US"/>
              </w:rPr>
              <w:t>self.tasks</w:t>
            </w:r>
            <w:proofErr w:type="gramEnd"/>
            <w:r w:rsidRPr="00261EAC">
              <w:rPr>
                <w:lang w:val="en-US"/>
              </w:rPr>
              <w:t>.clear</w:t>
            </w:r>
            <w:proofErr w:type="spellEnd"/>
            <w:r w:rsidRPr="00261EAC">
              <w:rPr>
                <w:lang w:val="en-US"/>
              </w:rPr>
              <w:t>()</w:t>
            </w:r>
          </w:p>
        </w:tc>
      </w:tr>
    </w:tbl>
    <w:p w14:paraId="4675EB1A" w14:textId="77777777" w:rsidR="0020064C" w:rsidRPr="00130E83" w:rsidRDefault="0020064C" w:rsidP="0020064C">
      <w:pPr>
        <w:ind w:firstLine="0"/>
        <w:jc w:val="center"/>
        <w:rPr>
          <w:lang w:val="en-US"/>
        </w:rPr>
      </w:pPr>
    </w:p>
    <w:p w14:paraId="2ECDE637" w14:textId="77777777" w:rsidR="0020064C" w:rsidRPr="0020064C" w:rsidRDefault="0020064C" w:rsidP="00A90AED">
      <w:pPr>
        <w:rPr>
          <w:lang w:val="en-US"/>
        </w:rPr>
      </w:pPr>
    </w:p>
    <w:sectPr w:rsidR="0020064C" w:rsidRPr="0020064C" w:rsidSect="003B16FE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8EC3" w14:textId="77777777" w:rsidR="00E05D31" w:rsidRDefault="00E05D31" w:rsidP="00ED057A">
      <w:pPr>
        <w:spacing w:line="240" w:lineRule="auto"/>
      </w:pPr>
      <w:r>
        <w:separator/>
      </w:r>
    </w:p>
  </w:endnote>
  <w:endnote w:type="continuationSeparator" w:id="0">
    <w:p w14:paraId="110B4D29" w14:textId="77777777" w:rsidR="00E05D31" w:rsidRDefault="00E05D31" w:rsidP="00ED0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2972" w14:textId="77777777" w:rsidR="00ED057A" w:rsidRDefault="008E13AF" w:rsidP="008E13AF">
    <w:pPr>
      <w:pStyle w:val="af1"/>
    </w:pPr>
    <w:r>
      <w:t>Москва 202</w:t>
    </w:r>
    <w:r w:rsidR="006010FB">
      <w:t>5</w:t>
    </w:r>
    <w:r>
      <w:t xml:space="preserve">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F8BD" w14:textId="77777777" w:rsidR="00ED057A" w:rsidRDefault="00ED057A" w:rsidP="00ED057A">
    <w:pPr>
      <w:pStyle w:val="af1"/>
    </w:pPr>
    <w:r>
      <w:t>Москва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CBDC" w14:textId="77777777" w:rsidR="008E13AF" w:rsidRDefault="008E13AF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697411"/>
      <w:docPartObj>
        <w:docPartGallery w:val="Page Numbers (Bottom of Page)"/>
        <w:docPartUnique/>
      </w:docPartObj>
    </w:sdtPr>
    <w:sdtEndPr/>
    <w:sdtContent>
      <w:p w14:paraId="2DB028A0" w14:textId="77777777" w:rsidR="008E13AF" w:rsidRDefault="008E13AF" w:rsidP="00620490">
        <w:pPr>
          <w:pStyle w:val="af1"/>
          <w:spacing w:line="240" w:lineRule="aut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2CF0" w14:textId="77777777" w:rsidR="008E13AF" w:rsidRDefault="008E13AF" w:rsidP="00ED057A">
    <w:pPr>
      <w:pStyle w:val="af1"/>
    </w:pPr>
    <w: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2CB3" w14:textId="77777777" w:rsidR="00E05D31" w:rsidRDefault="00E05D31" w:rsidP="00ED057A">
      <w:pPr>
        <w:spacing w:line="240" w:lineRule="auto"/>
      </w:pPr>
      <w:r>
        <w:separator/>
      </w:r>
    </w:p>
  </w:footnote>
  <w:footnote w:type="continuationSeparator" w:id="0">
    <w:p w14:paraId="7C7E3B66" w14:textId="77777777" w:rsidR="00E05D31" w:rsidRDefault="00E05D31" w:rsidP="00ED0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9690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44D7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E076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1CA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802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EE1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32C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7CED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48E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426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D6256"/>
    <w:multiLevelType w:val="hybridMultilevel"/>
    <w:tmpl w:val="DE7CEE48"/>
    <w:lvl w:ilvl="0" w:tplc="2F483014">
      <w:start w:val="1"/>
      <w:numFmt w:val="bullet"/>
      <w:lvlText w:val="—"/>
      <w:lvlJc w:val="left"/>
      <w:pPr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7824D1"/>
    <w:multiLevelType w:val="multilevel"/>
    <w:tmpl w:val="391A000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203D6D3B"/>
    <w:multiLevelType w:val="hybridMultilevel"/>
    <w:tmpl w:val="D728A7CA"/>
    <w:lvl w:ilvl="0" w:tplc="B276E80C">
      <w:start w:val="1"/>
      <w:numFmt w:val="decimal"/>
      <w:pStyle w:val="a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9F11CF"/>
    <w:multiLevelType w:val="hybridMultilevel"/>
    <w:tmpl w:val="C0F632B0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831CCC"/>
    <w:multiLevelType w:val="hybridMultilevel"/>
    <w:tmpl w:val="77E03422"/>
    <w:lvl w:ilvl="0" w:tplc="D1180A4E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F16E2D"/>
    <w:multiLevelType w:val="hybridMultilevel"/>
    <w:tmpl w:val="ACB88F8A"/>
    <w:lvl w:ilvl="0" w:tplc="27C07B40">
      <w:start w:val="1"/>
      <w:numFmt w:val="bullet"/>
      <w:pStyle w:val="a0"/>
      <w:lvlText w:val="—"/>
      <w:lvlJc w:val="left"/>
      <w:pPr>
        <w:tabs>
          <w:tab w:val="num" w:pos="1560"/>
        </w:tabs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D74EE6"/>
    <w:multiLevelType w:val="hybridMultilevel"/>
    <w:tmpl w:val="08924CA6"/>
    <w:lvl w:ilvl="0" w:tplc="71B2380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CA370D"/>
    <w:multiLevelType w:val="hybridMultilevel"/>
    <w:tmpl w:val="73BA0226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5811F4"/>
    <w:multiLevelType w:val="multilevel"/>
    <w:tmpl w:val="E0026D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9" w15:restartNumberingAfterBreak="0">
    <w:nsid w:val="53A1054D"/>
    <w:multiLevelType w:val="multilevel"/>
    <w:tmpl w:val="FE5807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20" w15:restartNumberingAfterBreak="0">
    <w:nsid w:val="5EBE5951"/>
    <w:multiLevelType w:val="hybridMultilevel"/>
    <w:tmpl w:val="774651E8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BB2F13"/>
    <w:multiLevelType w:val="hybridMultilevel"/>
    <w:tmpl w:val="CEFA059A"/>
    <w:lvl w:ilvl="0" w:tplc="047C6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360F70"/>
    <w:multiLevelType w:val="hybridMultilevel"/>
    <w:tmpl w:val="C518D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9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1"/>
  </w:num>
  <w:num w:numId="16">
    <w:abstractNumId w:val="22"/>
  </w:num>
  <w:num w:numId="17">
    <w:abstractNumId w:val="10"/>
  </w:num>
  <w:num w:numId="18">
    <w:abstractNumId w:val="13"/>
  </w:num>
  <w:num w:numId="19">
    <w:abstractNumId w:val="20"/>
  </w:num>
  <w:num w:numId="20">
    <w:abstractNumId w:val="17"/>
  </w:num>
  <w:num w:numId="21">
    <w:abstractNumId w:val="15"/>
  </w:num>
  <w:num w:numId="22">
    <w:abstractNumId w:val="14"/>
  </w:num>
  <w:num w:numId="23">
    <w:abstractNumId w:val="14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4"/>
    <w:lvlOverride w:ilvl="0">
      <w:lvl w:ilvl="0" w:tplc="D1180A4E">
        <w:start w:val="1"/>
        <w:numFmt w:val="decimal"/>
        <w:lvlText w:val="%1."/>
        <w:lvlJc w:val="left"/>
        <w:pPr>
          <w:tabs>
            <w:tab w:val="num" w:pos="1276"/>
          </w:tabs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2"/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</w:num>
  <w:num w:numId="32">
    <w:abstractNumId w:val="12"/>
    <w:lvlOverride w:ilvl="0">
      <w:startOverride w:val="2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15"/>
    <w:rsid w:val="00014F0E"/>
    <w:rsid w:val="000240A0"/>
    <w:rsid w:val="00024395"/>
    <w:rsid w:val="00027D07"/>
    <w:rsid w:val="00030BED"/>
    <w:rsid w:val="00034C61"/>
    <w:rsid w:val="00050CAB"/>
    <w:rsid w:val="000A18D4"/>
    <w:rsid w:val="000A483E"/>
    <w:rsid w:val="000B581E"/>
    <w:rsid w:val="000B69BE"/>
    <w:rsid w:val="000F02B3"/>
    <w:rsid w:val="000F2DFB"/>
    <w:rsid w:val="00105CC8"/>
    <w:rsid w:val="00112C34"/>
    <w:rsid w:val="00113909"/>
    <w:rsid w:val="00117136"/>
    <w:rsid w:val="00131FA7"/>
    <w:rsid w:val="001511AE"/>
    <w:rsid w:val="00190C96"/>
    <w:rsid w:val="00190FFD"/>
    <w:rsid w:val="00196037"/>
    <w:rsid w:val="001B3D12"/>
    <w:rsid w:val="001C0E03"/>
    <w:rsid w:val="001C44A6"/>
    <w:rsid w:val="001C4879"/>
    <w:rsid w:val="001C6BD7"/>
    <w:rsid w:val="001E7D29"/>
    <w:rsid w:val="001F007C"/>
    <w:rsid w:val="001F424E"/>
    <w:rsid w:val="0020064C"/>
    <w:rsid w:val="00202B74"/>
    <w:rsid w:val="00206B36"/>
    <w:rsid w:val="0022373C"/>
    <w:rsid w:val="00230F4F"/>
    <w:rsid w:val="00231202"/>
    <w:rsid w:val="00233BEE"/>
    <w:rsid w:val="00245AEA"/>
    <w:rsid w:val="00273FA7"/>
    <w:rsid w:val="002A4D97"/>
    <w:rsid w:val="002C720A"/>
    <w:rsid w:val="002D3FCF"/>
    <w:rsid w:val="002F0C32"/>
    <w:rsid w:val="0033175C"/>
    <w:rsid w:val="003350E1"/>
    <w:rsid w:val="00345A3D"/>
    <w:rsid w:val="00357244"/>
    <w:rsid w:val="00377D93"/>
    <w:rsid w:val="00383176"/>
    <w:rsid w:val="003849B8"/>
    <w:rsid w:val="00385715"/>
    <w:rsid w:val="003864CF"/>
    <w:rsid w:val="00387B7A"/>
    <w:rsid w:val="00390B43"/>
    <w:rsid w:val="003A72C6"/>
    <w:rsid w:val="003A74DF"/>
    <w:rsid w:val="003B16FE"/>
    <w:rsid w:val="003B59EF"/>
    <w:rsid w:val="003B7B1D"/>
    <w:rsid w:val="003C0E47"/>
    <w:rsid w:val="003C15BB"/>
    <w:rsid w:val="003C1C2D"/>
    <w:rsid w:val="003C2170"/>
    <w:rsid w:val="003C7E80"/>
    <w:rsid w:val="003E39D6"/>
    <w:rsid w:val="003E6E82"/>
    <w:rsid w:val="003F6D1A"/>
    <w:rsid w:val="0040479F"/>
    <w:rsid w:val="004130A6"/>
    <w:rsid w:val="00415886"/>
    <w:rsid w:val="00416392"/>
    <w:rsid w:val="00417739"/>
    <w:rsid w:val="004215CE"/>
    <w:rsid w:val="00425102"/>
    <w:rsid w:val="00463C25"/>
    <w:rsid w:val="0047452D"/>
    <w:rsid w:val="0047523B"/>
    <w:rsid w:val="0048246C"/>
    <w:rsid w:val="004B3A15"/>
    <w:rsid w:val="004B3F4E"/>
    <w:rsid w:val="004D2317"/>
    <w:rsid w:val="004D7F5E"/>
    <w:rsid w:val="004F20D3"/>
    <w:rsid w:val="004F5385"/>
    <w:rsid w:val="005225E4"/>
    <w:rsid w:val="00542928"/>
    <w:rsid w:val="00544AC2"/>
    <w:rsid w:val="00557996"/>
    <w:rsid w:val="00561159"/>
    <w:rsid w:val="005702AE"/>
    <w:rsid w:val="00576B6F"/>
    <w:rsid w:val="0059634C"/>
    <w:rsid w:val="00597011"/>
    <w:rsid w:val="005A31BA"/>
    <w:rsid w:val="005A3702"/>
    <w:rsid w:val="005B6DA6"/>
    <w:rsid w:val="005C18B8"/>
    <w:rsid w:val="005C1BA6"/>
    <w:rsid w:val="005C3288"/>
    <w:rsid w:val="005F0998"/>
    <w:rsid w:val="005F1217"/>
    <w:rsid w:val="006010FB"/>
    <w:rsid w:val="0060685A"/>
    <w:rsid w:val="00613BC1"/>
    <w:rsid w:val="006169E0"/>
    <w:rsid w:val="00620490"/>
    <w:rsid w:val="00630AE1"/>
    <w:rsid w:val="0064670C"/>
    <w:rsid w:val="00650B4C"/>
    <w:rsid w:val="006557FA"/>
    <w:rsid w:val="00660300"/>
    <w:rsid w:val="00660AC0"/>
    <w:rsid w:val="0066596E"/>
    <w:rsid w:val="0067614F"/>
    <w:rsid w:val="006774D4"/>
    <w:rsid w:val="00682994"/>
    <w:rsid w:val="00685293"/>
    <w:rsid w:val="00691AD6"/>
    <w:rsid w:val="00697AF2"/>
    <w:rsid w:val="006A54FD"/>
    <w:rsid w:val="006A69F7"/>
    <w:rsid w:val="006B040D"/>
    <w:rsid w:val="006B1616"/>
    <w:rsid w:val="006B5936"/>
    <w:rsid w:val="006C177F"/>
    <w:rsid w:val="006C3DB1"/>
    <w:rsid w:val="006C3DB6"/>
    <w:rsid w:val="006E5CA7"/>
    <w:rsid w:val="00715158"/>
    <w:rsid w:val="007271DF"/>
    <w:rsid w:val="007432AD"/>
    <w:rsid w:val="00771A14"/>
    <w:rsid w:val="007A4C34"/>
    <w:rsid w:val="007B1D65"/>
    <w:rsid w:val="007C2194"/>
    <w:rsid w:val="007E06C1"/>
    <w:rsid w:val="007E4EA0"/>
    <w:rsid w:val="007F7850"/>
    <w:rsid w:val="0081193D"/>
    <w:rsid w:val="00823323"/>
    <w:rsid w:val="008478F1"/>
    <w:rsid w:val="00877340"/>
    <w:rsid w:val="00884CC3"/>
    <w:rsid w:val="0089346E"/>
    <w:rsid w:val="00896173"/>
    <w:rsid w:val="008B070B"/>
    <w:rsid w:val="008E13AF"/>
    <w:rsid w:val="008F4301"/>
    <w:rsid w:val="00901A6A"/>
    <w:rsid w:val="00922BD1"/>
    <w:rsid w:val="009356D8"/>
    <w:rsid w:val="00936C64"/>
    <w:rsid w:val="00937B43"/>
    <w:rsid w:val="00943160"/>
    <w:rsid w:val="00976641"/>
    <w:rsid w:val="00997BCE"/>
    <w:rsid w:val="00997F55"/>
    <w:rsid w:val="009B25D2"/>
    <w:rsid w:val="009B34E1"/>
    <w:rsid w:val="009B4E07"/>
    <w:rsid w:val="009C341C"/>
    <w:rsid w:val="009D4395"/>
    <w:rsid w:val="009E2DC2"/>
    <w:rsid w:val="00A22CF1"/>
    <w:rsid w:val="00A25BD5"/>
    <w:rsid w:val="00A63B60"/>
    <w:rsid w:val="00A66719"/>
    <w:rsid w:val="00A77F54"/>
    <w:rsid w:val="00A83D5C"/>
    <w:rsid w:val="00A90AED"/>
    <w:rsid w:val="00AB18A4"/>
    <w:rsid w:val="00AC5D13"/>
    <w:rsid w:val="00AE26D3"/>
    <w:rsid w:val="00AE47F5"/>
    <w:rsid w:val="00AF0822"/>
    <w:rsid w:val="00B00A5C"/>
    <w:rsid w:val="00B11CB1"/>
    <w:rsid w:val="00B17990"/>
    <w:rsid w:val="00B25A1F"/>
    <w:rsid w:val="00B31612"/>
    <w:rsid w:val="00B35641"/>
    <w:rsid w:val="00B469DD"/>
    <w:rsid w:val="00B46B00"/>
    <w:rsid w:val="00B52108"/>
    <w:rsid w:val="00B63881"/>
    <w:rsid w:val="00B8303A"/>
    <w:rsid w:val="00B909B5"/>
    <w:rsid w:val="00BA39F4"/>
    <w:rsid w:val="00BA52C3"/>
    <w:rsid w:val="00BB0276"/>
    <w:rsid w:val="00BB3157"/>
    <w:rsid w:val="00BB35AD"/>
    <w:rsid w:val="00BC363C"/>
    <w:rsid w:val="00BC6ED2"/>
    <w:rsid w:val="00BF5630"/>
    <w:rsid w:val="00C016AA"/>
    <w:rsid w:val="00C05F88"/>
    <w:rsid w:val="00C26A03"/>
    <w:rsid w:val="00C45E3A"/>
    <w:rsid w:val="00C51EA9"/>
    <w:rsid w:val="00C62C67"/>
    <w:rsid w:val="00C82905"/>
    <w:rsid w:val="00C8671F"/>
    <w:rsid w:val="00C95303"/>
    <w:rsid w:val="00CB2325"/>
    <w:rsid w:val="00CC1112"/>
    <w:rsid w:val="00CD36AA"/>
    <w:rsid w:val="00CD5D0A"/>
    <w:rsid w:val="00CF7659"/>
    <w:rsid w:val="00CF797E"/>
    <w:rsid w:val="00CF7E44"/>
    <w:rsid w:val="00D07954"/>
    <w:rsid w:val="00D40D2C"/>
    <w:rsid w:val="00D572B1"/>
    <w:rsid w:val="00D572C9"/>
    <w:rsid w:val="00D6046C"/>
    <w:rsid w:val="00D65A97"/>
    <w:rsid w:val="00D74502"/>
    <w:rsid w:val="00D81113"/>
    <w:rsid w:val="00D92003"/>
    <w:rsid w:val="00DA3A22"/>
    <w:rsid w:val="00DB57D4"/>
    <w:rsid w:val="00DB6953"/>
    <w:rsid w:val="00DC3ED6"/>
    <w:rsid w:val="00DD5BB5"/>
    <w:rsid w:val="00DD69FD"/>
    <w:rsid w:val="00DD70E3"/>
    <w:rsid w:val="00DE45C4"/>
    <w:rsid w:val="00DF5DD0"/>
    <w:rsid w:val="00E05D31"/>
    <w:rsid w:val="00E11E01"/>
    <w:rsid w:val="00E13C8D"/>
    <w:rsid w:val="00E150F2"/>
    <w:rsid w:val="00E430A3"/>
    <w:rsid w:val="00E44492"/>
    <w:rsid w:val="00E46017"/>
    <w:rsid w:val="00E63B4B"/>
    <w:rsid w:val="00E804F7"/>
    <w:rsid w:val="00EA3F6B"/>
    <w:rsid w:val="00EA4F56"/>
    <w:rsid w:val="00EA7153"/>
    <w:rsid w:val="00EC706F"/>
    <w:rsid w:val="00EC7F90"/>
    <w:rsid w:val="00ED057A"/>
    <w:rsid w:val="00ED5741"/>
    <w:rsid w:val="00EE1482"/>
    <w:rsid w:val="00EE3A14"/>
    <w:rsid w:val="00EF3243"/>
    <w:rsid w:val="00F13A53"/>
    <w:rsid w:val="00F14BA6"/>
    <w:rsid w:val="00F172F0"/>
    <w:rsid w:val="00F22DCE"/>
    <w:rsid w:val="00F22DED"/>
    <w:rsid w:val="00F24BDA"/>
    <w:rsid w:val="00F259AE"/>
    <w:rsid w:val="00F305D5"/>
    <w:rsid w:val="00F43E89"/>
    <w:rsid w:val="00F45833"/>
    <w:rsid w:val="00F6792F"/>
    <w:rsid w:val="00F72CB2"/>
    <w:rsid w:val="00F871C3"/>
    <w:rsid w:val="00FA5B38"/>
    <w:rsid w:val="00FD3764"/>
    <w:rsid w:val="00F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3CDA"/>
  <w14:defaultImageDpi w14:val="330"/>
  <w15:chartTrackingRefBased/>
  <w15:docId w15:val="{69E55C75-DDF5-4964-9D65-0344CECE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87B7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F7659"/>
    <w:pPr>
      <w:keepNext/>
      <w:pageBreakBefore/>
      <w:widowControl w:val="0"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F7659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F7659"/>
    <w:pPr>
      <w:keepNext/>
      <w:keepLines/>
      <w:spacing w:before="300" w:after="200"/>
      <w:ind w:left="709"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B5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B5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B5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B5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B5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B5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F765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CF765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a5">
    <w:name w:val="Подзаголовок (правильный)"/>
    <w:basedOn w:val="a1"/>
    <w:next w:val="a1"/>
    <w:qFormat/>
    <w:rsid w:val="008478F1"/>
    <w:pPr>
      <w:keepNext/>
      <w:keepLines/>
      <w:spacing w:before="300" w:after="200"/>
      <w:ind w:left="709" w:firstLine="0"/>
      <w:jc w:val="left"/>
    </w:pPr>
    <w:rPr>
      <w:b/>
      <w:lang w:val="en-US"/>
    </w:rPr>
  </w:style>
  <w:style w:type="paragraph" w:customStyle="1" w:styleId="a6">
    <w:name w:val="Таблица (надпись)"/>
    <w:basedOn w:val="a1"/>
    <w:link w:val="a7"/>
    <w:qFormat/>
    <w:rsid w:val="008B070B"/>
    <w:pPr>
      <w:keepNext/>
      <w:widowControl w:val="0"/>
      <w:spacing w:before="340" w:line="240" w:lineRule="auto"/>
      <w:ind w:firstLine="0"/>
      <w:jc w:val="left"/>
    </w:pPr>
    <w:rPr>
      <w:i/>
      <w:sz w:val="24"/>
    </w:rPr>
  </w:style>
  <w:style w:type="paragraph" w:customStyle="1" w:styleId="a8">
    <w:name w:val="Таблица (содержание)"/>
    <w:basedOn w:val="a6"/>
    <w:link w:val="a9"/>
    <w:qFormat/>
    <w:rsid w:val="00C62C67"/>
    <w:pPr>
      <w:keepNext w:val="0"/>
      <w:spacing w:before="0"/>
    </w:pPr>
    <w:rPr>
      <w:i w:val="0"/>
    </w:rPr>
  </w:style>
  <w:style w:type="character" w:customStyle="1" w:styleId="a7">
    <w:name w:val="Таблица (надпись) Знак"/>
    <w:basedOn w:val="a2"/>
    <w:link w:val="a6"/>
    <w:rsid w:val="008B070B"/>
    <w:rPr>
      <w:rFonts w:ascii="Times New Roman" w:hAnsi="Times New Roman"/>
      <w:i/>
      <w:sz w:val="24"/>
    </w:rPr>
  </w:style>
  <w:style w:type="paragraph" w:customStyle="1" w:styleId="aa">
    <w:name w:val="Подпись к иллюстрациям"/>
    <w:basedOn w:val="a1"/>
    <w:next w:val="a1"/>
    <w:link w:val="ab"/>
    <w:qFormat/>
    <w:rsid w:val="00034C61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9">
    <w:name w:val="Таблица (содержание) Знак"/>
    <w:basedOn w:val="a7"/>
    <w:link w:val="a8"/>
    <w:rsid w:val="00C62C67"/>
    <w:rPr>
      <w:rFonts w:ascii="Times New Roman" w:hAnsi="Times New Roman"/>
      <w:i w:val="0"/>
      <w:sz w:val="24"/>
    </w:rPr>
  </w:style>
  <w:style w:type="paragraph" w:customStyle="1" w:styleId="ac">
    <w:name w:val="Листинг (надпись)"/>
    <w:basedOn w:val="a1"/>
    <w:link w:val="ad"/>
    <w:qFormat/>
    <w:rsid w:val="008B070B"/>
    <w:pPr>
      <w:keepNext/>
      <w:widowControl w:val="0"/>
      <w:spacing w:before="340" w:line="240" w:lineRule="auto"/>
      <w:ind w:firstLine="0"/>
      <w:jc w:val="left"/>
    </w:pPr>
    <w:rPr>
      <w:i/>
      <w:sz w:val="24"/>
    </w:rPr>
  </w:style>
  <w:style w:type="character" w:customStyle="1" w:styleId="ab">
    <w:name w:val="Подпись к иллюстрациям Знак"/>
    <w:basedOn w:val="a2"/>
    <w:link w:val="aa"/>
    <w:rsid w:val="00034C61"/>
    <w:rPr>
      <w:rFonts w:ascii="Times New Roman" w:hAnsi="Times New Roman"/>
      <w:b/>
      <w:sz w:val="24"/>
    </w:rPr>
  </w:style>
  <w:style w:type="paragraph" w:customStyle="1" w:styleId="ae">
    <w:name w:val="Листинг (содержание)"/>
    <w:basedOn w:val="ac"/>
    <w:link w:val="af"/>
    <w:qFormat/>
    <w:rsid w:val="00A63B60"/>
    <w:pPr>
      <w:spacing w:before="0"/>
    </w:pPr>
    <w:rPr>
      <w:rFonts w:ascii="Courier New" w:hAnsi="Courier New"/>
      <w:i w:val="0"/>
      <w:sz w:val="20"/>
    </w:rPr>
  </w:style>
  <w:style w:type="character" w:customStyle="1" w:styleId="ad">
    <w:name w:val="Листинг (надпись) Знак"/>
    <w:basedOn w:val="a2"/>
    <w:link w:val="ac"/>
    <w:rsid w:val="008B070B"/>
    <w:rPr>
      <w:rFonts w:ascii="Times New Roman" w:hAnsi="Times New Roman"/>
      <w:i/>
      <w:sz w:val="24"/>
    </w:rPr>
  </w:style>
  <w:style w:type="table" w:styleId="af0">
    <w:name w:val="Table Grid"/>
    <w:basedOn w:val="a3"/>
    <w:uiPriority w:val="39"/>
    <w:rsid w:val="004F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Листинг (содержание) Знак"/>
    <w:basedOn w:val="ad"/>
    <w:link w:val="ae"/>
    <w:rsid w:val="00A63B60"/>
    <w:rPr>
      <w:rFonts w:ascii="Courier New" w:hAnsi="Courier New"/>
      <w:i w:val="0"/>
      <w:sz w:val="20"/>
    </w:rPr>
  </w:style>
  <w:style w:type="paragraph" w:customStyle="1" w:styleId="af1">
    <w:name w:val="Обычный (Рисунки Титульник Номер страницы)"/>
    <w:basedOn w:val="a1"/>
    <w:next w:val="aa"/>
    <w:link w:val="af2"/>
    <w:qFormat/>
    <w:rsid w:val="007271DF"/>
    <w:pPr>
      <w:ind w:firstLine="0"/>
      <w:jc w:val="center"/>
    </w:pPr>
  </w:style>
  <w:style w:type="character" w:customStyle="1" w:styleId="af2">
    <w:name w:val="Обычный (Рисунки Титульник Номер страницы) Знак"/>
    <w:basedOn w:val="a2"/>
    <w:link w:val="af1"/>
    <w:rsid w:val="007271DF"/>
    <w:rPr>
      <w:rFonts w:ascii="Times New Roman" w:hAnsi="Times New Roman"/>
      <w:sz w:val="28"/>
    </w:rPr>
  </w:style>
  <w:style w:type="paragraph" w:styleId="af3">
    <w:name w:val="header"/>
    <w:basedOn w:val="a1"/>
    <w:link w:val="af4"/>
    <w:uiPriority w:val="99"/>
    <w:unhideWhenUsed/>
    <w:rsid w:val="00ED057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2"/>
    <w:link w:val="af3"/>
    <w:uiPriority w:val="99"/>
    <w:rsid w:val="00ED057A"/>
    <w:rPr>
      <w:rFonts w:ascii="Times New Roman" w:hAnsi="Times New Roman"/>
      <w:sz w:val="28"/>
    </w:rPr>
  </w:style>
  <w:style w:type="paragraph" w:styleId="af5">
    <w:name w:val="footer"/>
    <w:basedOn w:val="a1"/>
    <w:link w:val="af6"/>
    <w:uiPriority w:val="99"/>
    <w:unhideWhenUsed/>
    <w:rsid w:val="00ED057A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ED057A"/>
    <w:rPr>
      <w:rFonts w:ascii="Times New Roman" w:hAnsi="Times New Roman"/>
      <w:sz w:val="28"/>
    </w:rPr>
  </w:style>
  <w:style w:type="character" w:styleId="af7">
    <w:name w:val="Placeholder Text"/>
    <w:basedOn w:val="a2"/>
    <w:uiPriority w:val="99"/>
    <w:semiHidden/>
    <w:rsid w:val="00DB57D4"/>
    <w:rPr>
      <w:color w:val="808080"/>
    </w:rPr>
  </w:style>
  <w:style w:type="character" w:customStyle="1" w:styleId="30">
    <w:name w:val="Заголовок 3 Знак"/>
    <w:basedOn w:val="a2"/>
    <w:link w:val="3"/>
    <w:uiPriority w:val="9"/>
    <w:rsid w:val="00CF765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6B593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character" w:customStyle="1" w:styleId="40">
    <w:name w:val="Заголовок 4 Знак"/>
    <w:basedOn w:val="a2"/>
    <w:link w:val="4"/>
    <w:uiPriority w:val="9"/>
    <w:semiHidden/>
    <w:rsid w:val="006B59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6B593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6B593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6B5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B5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8">
    <w:name w:val="Hyperlink"/>
    <w:basedOn w:val="a2"/>
    <w:uiPriority w:val="99"/>
    <w:unhideWhenUsed/>
    <w:rsid w:val="006B5936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paragraph" w:customStyle="1" w:styleId="12">
    <w:name w:val="Заголовок 1 (Оглавление)"/>
    <w:basedOn w:val="a1"/>
    <w:next w:val="a1"/>
    <w:link w:val="13"/>
    <w:qFormat/>
    <w:rsid w:val="006B5936"/>
    <w:pPr>
      <w:keepNext/>
      <w:pageBreakBefore/>
      <w:widowControl w:val="0"/>
      <w:spacing w:after="200"/>
      <w:ind w:firstLine="0"/>
      <w:jc w:val="center"/>
    </w:pPr>
    <w:rPr>
      <w:rFonts w:eastAsiaTheme="majorEastAsia" w:cstheme="majorBidi"/>
      <w:b/>
      <w:caps/>
      <w:sz w:val="36"/>
      <w:szCs w:val="32"/>
    </w:rPr>
  </w:style>
  <w:style w:type="paragraph" w:styleId="a0">
    <w:name w:val="List Paragraph"/>
    <w:basedOn w:val="a1"/>
    <w:link w:val="af9"/>
    <w:uiPriority w:val="34"/>
    <w:qFormat/>
    <w:rsid w:val="00D92003"/>
    <w:pPr>
      <w:numPr>
        <w:numId w:val="21"/>
      </w:numPr>
      <w:tabs>
        <w:tab w:val="clear" w:pos="1560"/>
        <w:tab w:val="num" w:pos="1276"/>
      </w:tabs>
      <w:ind w:left="0"/>
    </w:pPr>
  </w:style>
  <w:style w:type="character" w:customStyle="1" w:styleId="13">
    <w:name w:val="Заголовок 1 (Оглавление) Знак"/>
    <w:basedOn w:val="10"/>
    <w:link w:val="12"/>
    <w:rsid w:val="006B5936"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a">
    <w:name w:val="Абзац списка (нумерованный)"/>
    <w:basedOn w:val="a1"/>
    <w:link w:val="afa"/>
    <w:qFormat/>
    <w:rsid w:val="00E11E01"/>
    <w:pPr>
      <w:numPr>
        <w:numId w:val="31"/>
      </w:numPr>
    </w:pPr>
  </w:style>
  <w:style w:type="character" w:customStyle="1" w:styleId="afa">
    <w:name w:val="Абзац списка (нумерованный) Знак"/>
    <w:basedOn w:val="a2"/>
    <w:link w:val="a"/>
    <w:rsid w:val="00E11E01"/>
    <w:rPr>
      <w:rFonts w:ascii="Times New Roman" w:hAnsi="Times New Roman"/>
      <w:sz w:val="28"/>
    </w:rPr>
  </w:style>
  <w:style w:type="paragraph" w:customStyle="1" w:styleId="afb">
    <w:name w:val="Заголовок (Список литературы)"/>
    <w:basedOn w:val="a1"/>
    <w:link w:val="afc"/>
    <w:qFormat/>
    <w:rsid w:val="00BA39F4"/>
    <w:pPr>
      <w:keepNext/>
      <w:spacing w:before="120" w:after="120"/>
      <w:ind w:left="709" w:firstLine="0"/>
      <w:jc w:val="center"/>
    </w:pPr>
    <w:rPr>
      <w:caps/>
    </w:rPr>
  </w:style>
  <w:style w:type="character" w:customStyle="1" w:styleId="afc">
    <w:name w:val="Заголовок (Список литературы) Знак"/>
    <w:basedOn w:val="a2"/>
    <w:link w:val="afb"/>
    <w:rsid w:val="00BA39F4"/>
    <w:rPr>
      <w:rFonts w:ascii="Times New Roman" w:hAnsi="Times New Roman"/>
      <w:caps/>
      <w:sz w:val="28"/>
    </w:rPr>
  </w:style>
  <w:style w:type="character" w:styleId="afd">
    <w:name w:val="Unresolved Mention"/>
    <w:basedOn w:val="a2"/>
    <w:uiPriority w:val="99"/>
    <w:semiHidden/>
    <w:unhideWhenUsed/>
    <w:rsid w:val="00901A6A"/>
    <w:rPr>
      <w:color w:val="605E5C"/>
      <w:shd w:val="clear" w:color="auto" w:fill="E1DFDD"/>
    </w:rPr>
  </w:style>
  <w:style w:type="paragraph" w:styleId="afe">
    <w:name w:val="Title"/>
    <w:basedOn w:val="a1"/>
    <w:next w:val="a1"/>
    <w:link w:val="aff"/>
    <w:uiPriority w:val="10"/>
    <w:qFormat/>
    <w:rsid w:val="004163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2"/>
    <w:link w:val="afe"/>
    <w:uiPriority w:val="10"/>
    <w:rsid w:val="0041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Абзац списка Знак"/>
    <w:basedOn w:val="a2"/>
    <w:link w:val="a0"/>
    <w:uiPriority w:val="34"/>
    <w:locked/>
    <w:rsid w:val="0020064C"/>
    <w:rPr>
      <w:rFonts w:ascii="Times New Roman" w:hAnsi="Times New Roman"/>
      <w:sz w:val="28"/>
    </w:rPr>
  </w:style>
  <w:style w:type="character" w:customStyle="1" w:styleId="aff0">
    <w:name w:val="Основной Знак"/>
    <w:basedOn w:val="a2"/>
    <w:link w:val="aff1"/>
    <w:locked/>
    <w:rsid w:val="0020064C"/>
    <w:rPr>
      <w:rFonts w:asciiTheme="majorBidi" w:eastAsia="Arial" w:hAnsiTheme="majorBidi" w:cs="Arial"/>
      <w:sz w:val="28"/>
      <w:lang w:eastAsia="ru-RU"/>
      <w14:ligatures w14:val="standardContextual"/>
    </w:rPr>
  </w:style>
  <w:style w:type="paragraph" w:customStyle="1" w:styleId="aff1">
    <w:name w:val="Основной"/>
    <w:basedOn w:val="a1"/>
    <w:link w:val="aff0"/>
    <w:qFormat/>
    <w:rsid w:val="0020064C"/>
    <w:rPr>
      <w:rFonts w:asciiTheme="majorBidi" w:eastAsia="Arial" w:hAnsiTheme="majorBidi" w:cs="Arial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Documents\&#1053;&#1072;&#1089;&#1090;&#1088;&#1072;&#1080;&#1074;&#1072;&#1077;&#1084;&#1099;&#1077;%20&#1096;&#1072;&#1073;&#1083;&#1086;&#1085;&#1099;%20Office\&#1064;&#1072;&#1073;&#1083;&#1086;&#1085;%20&#1076;&#1083;&#1103;%20&#1087;&#1088;&#1072;&#1082;&#1090;&#1080;&#1082;%20&#1080;%20&#1082;&#1091;&#1088;&#1089;&#1086;&#1074;&#1099;&#1093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6D7C-33C4-45B1-9FB6-E171BD9A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практик и курсовых.dotm</Template>
  <TotalTime>5465</TotalTime>
  <Pages>15</Pages>
  <Words>2580</Words>
  <Characters>14709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Беликов</dc:creator>
  <cp:keywords/>
  <dc:description/>
  <cp:lastModifiedBy>Михаил Беликов</cp:lastModifiedBy>
  <cp:revision>70</cp:revision>
  <dcterms:created xsi:type="dcterms:W3CDTF">2025-02-22T06:47:00Z</dcterms:created>
  <dcterms:modified xsi:type="dcterms:W3CDTF">2025-04-07T13:06:00Z</dcterms:modified>
</cp:coreProperties>
</file>